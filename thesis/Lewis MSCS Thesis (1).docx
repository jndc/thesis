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0DD1" w14:textId="77777777" w:rsidR="00E228C7" w:rsidRDefault="00E228C7" w:rsidP="00852990">
      <w:pPr>
        <w:jc w:val="center"/>
        <w:rPr>
          <w:b/>
          <w:szCs w:val="24"/>
        </w:rPr>
      </w:pPr>
    </w:p>
    <w:p w14:paraId="41691AA9" w14:textId="77777777" w:rsidR="00E228C7" w:rsidRDefault="00E228C7" w:rsidP="00852990">
      <w:pPr>
        <w:jc w:val="center"/>
        <w:rPr>
          <w:b/>
          <w:szCs w:val="24"/>
        </w:rPr>
      </w:pPr>
    </w:p>
    <w:p w14:paraId="0FF8424C" w14:textId="5AE5EAAF" w:rsidR="00C17C57" w:rsidRDefault="0087625E" w:rsidP="00852990">
      <w:pPr>
        <w:jc w:val="center"/>
        <w:rPr>
          <w:b/>
          <w:szCs w:val="24"/>
        </w:rPr>
      </w:pPr>
      <w:r>
        <w:rPr>
          <w:noProof/>
        </w:rPr>
        <w:drawing>
          <wp:inline distT="0" distB="0" distL="0" distR="0" wp14:anchorId="46A7E054" wp14:editId="0C7AAC60">
            <wp:extent cx="3390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81000"/>
                    </a:xfrm>
                    <a:prstGeom prst="rect">
                      <a:avLst/>
                    </a:prstGeom>
                    <a:noFill/>
                    <a:ln>
                      <a:noFill/>
                    </a:ln>
                  </pic:spPr>
                </pic:pic>
              </a:graphicData>
            </a:graphic>
          </wp:inline>
        </w:drawing>
      </w:r>
    </w:p>
    <w:p w14:paraId="4AEE302C" w14:textId="77777777" w:rsidR="00852990" w:rsidRPr="000C53E9" w:rsidRDefault="00852990" w:rsidP="00852990">
      <w:pPr>
        <w:jc w:val="center"/>
        <w:rPr>
          <w:b/>
          <w:szCs w:val="24"/>
        </w:rPr>
      </w:pPr>
    </w:p>
    <w:p w14:paraId="53EBDC83" w14:textId="77777777" w:rsidR="00852990" w:rsidRPr="000C53E9" w:rsidRDefault="00852990" w:rsidP="00C17C57">
      <w:pPr>
        <w:rPr>
          <w:b/>
          <w:szCs w:val="24"/>
        </w:rPr>
      </w:pPr>
    </w:p>
    <w:p w14:paraId="1A776855" w14:textId="77777777" w:rsidR="00852990" w:rsidRPr="00C17C57" w:rsidRDefault="00852990" w:rsidP="00852990">
      <w:pPr>
        <w:jc w:val="center"/>
        <w:rPr>
          <w:b/>
          <w:bCs/>
          <w:sz w:val="32"/>
          <w:szCs w:val="24"/>
        </w:rPr>
      </w:pPr>
      <w:r w:rsidRPr="00C17C57">
        <w:rPr>
          <w:b/>
          <w:bCs/>
          <w:sz w:val="32"/>
          <w:szCs w:val="24"/>
        </w:rPr>
        <w:t>Title</w:t>
      </w:r>
    </w:p>
    <w:p w14:paraId="71EA3714" w14:textId="77777777" w:rsidR="00852990" w:rsidRPr="000C53E9" w:rsidRDefault="00852990" w:rsidP="00852990">
      <w:pPr>
        <w:jc w:val="center"/>
        <w:rPr>
          <w:b/>
          <w:bCs/>
          <w:szCs w:val="24"/>
        </w:rPr>
      </w:pPr>
    </w:p>
    <w:p w14:paraId="414FEEEE" w14:textId="77777777" w:rsidR="00852990" w:rsidRPr="000C53E9" w:rsidRDefault="00852990" w:rsidP="00852990">
      <w:pPr>
        <w:jc w:val="center"/>
        <w:rPr>
          <w:b/>
          <w:bCs/>
          <w:szCs w:val="24"/>
        </w:rPr>
      </w:pPr>
    </w:p>
    <w:p w14:paraId="328DF342" w14:textId="77777777" w:rsidR="00852990" w:rsidRPr="000C53E9" w:rsidRDefault="00852990" w:rsidP="00852990">
      <w:pPr>
        <w:jc w:val="center"/>
        <w:rPr>
          <w:b/>
          <w:bCs/>
          <w:szCs w:val="24"/>
        </w:rPr>
      </w:pPr>
    </w:p>
    <w:p w14:paraId="0AB9F9CE" w14:textId="77777777" w:rsidR="00852990" w:rsidRPr="000C53E9" w:rsidRDefault="00852990" w:rsidP="00852990">
      <w:pPr>
        <w:jc w:val="center"/>
        <w:rPr>
          <w:szCs w:val="24"/>
        </w:rPr>
      </w:pPr>
      <w:r w:rsidRPr="000C53E9">
        <w:rPr>
          <w:szCs w:val="24"/>
        </w:rPr>
        <w:t>A Thesis/A Dissertation</w:t>
      </w:r>
    </w:p>
    <w:p w14:paraId="1BB10A9C" w14:textId="77777777" w:rsidR="00852990" w:rsidRPr="000C53E9" w:rsidRDefault="00852990" w:rsidP="00852990">
      <w:pPr>
        <w:jc w:val="center"/>
        <w:rPr>
          <w:szCs w:val="24"/>
        </w:rPr>
      </w:pPr>
    </w:p>
    <w:p w14:paraId="71F0D40B" w14:textId="77777777" w:rsidR="00852990" w:rsidRPr="000C53E9" w:rsidRDefault="00852990" w:rsidP="00852990">
      <w:pPr>
        <w:jc w:val="center"/>
        <w:rPr>
          <w:szCs w:val="24"/>
        </w:rPr>
      </w:pPr>
      <w:r w:rsidRPr="000C53E9">
        <w:rPr>
          <w:szCs w:val="24"/>
        </w:rPr>
        <w:t>By</w:t>
      </w:r>
    </w:p>
    <w:p w14:paraId="3F038DE0" w14:textId="77777777" w:rsidR="00852990" w:rsidRPr="000C53E9" w:rsidRDefault="00852990" w:rsidP="00852990">
      <w:pPr>
        <w:jc w:val="center"/>
        <w:rPr>
          <w:szCs w:val="24"/>
        </w:rPr>
      </w:pPr>
    </w:p>
    <w:p w14:paraId="0666A92A" w14:textId="77777777" w:rsidR="00852990" w:rsidRPr="000C53E9" w:rsidRDefault="00852990" w:rsidP="00852990">
      <w:pPr>
        <w:jc w:val="center"/>
        <w:rPr>
          <w:b/>
          <w:bCs/>
          <w:szCs w:val="24"/>
        </w:rPr>
      </w:pPr>
      <w:r w:rsidRPr="000C53E9">
        <w:rPr>
          <w:b/>
          <w:bCs/>
          <w:szCs w:val="24"/>
        </w:rPr>
        <w:t>Name</w:t>
      </w:r>
    </w:p>
    <w:p w14:paraId="29D863D8" w14:textId="77777777" w:rsidR="00852990" w:rsidRPr="000C53E9" w:rsidRDefault="00852990" w:rsidP="00C17C57">
      <w:pPr>
        <w:rPr>
          <w:b/>
          <w:bCs/>
          <w:szCs w:val="24"/>
        </w:rPr>
      </w:pPr>
    </w:p>
    <w:p w14:paraId="6D7B160E" w14:textId="77777777" w:rsidR="00852990" w:rsidRPr="000C53E9" w:rsidRDefault="00852990" w:rsidP="00852990">
      <w:pPr>
        <w:jc w:val="center"/>
        <w:rPr>
          <w:b/>
          <w:bCs/>
          <w:szCs w:val="24"/>
        </w:rPr>
      </w:pPr>
    </w:p>
    <w:p w14:paraId="260A06F5" w14:textId="2575CA6B" w:rsidR="00852990" w:rsidRPr="000C53E9" w:rsidRDefault="00852990" w:rsidP="00852990">
      <w:pPr>
        <w:jc w:val="center"/>
        <w:rPr>
          <w:szCs w:val="24"/>
        </w:rPr>
      </w:pPr>
      <w:r w:rsidRPr="000C53E9">
        <w:rPr>
          <w:szCs w:val="24"/>
        </w:rPr>
        <w:t xml:space="preserve">Department of </w:t>
      </w:r>
      <w:r w:rsidR="0087625E">
        <w:rPr>
          <w:szCs w:val="24"/>
        </w:rPr>
        <w:t>Computer and Mathematical Sciences</w:t>
      </w:r>
    </w:p>
    <w:p w14:paraId="69B99FD2" w14:textId="77777777" w:rsidR="00852990" w:rsidRPr="000C53E9" w:rsidRDefault="00852990" w:rsidP="00852990">
      <w:pPr>
        <w:jc w:val="center"/>
        <w:rPr>
          <w:szCs w:val="24"/>
        </w:rPr>
      </w:pPr>
    </w:p>
    <w:p w14:paraId="11352BAF" w14:textId="77777777" w:rsidR="00852990" w:rsidRPr="000C53E9" w:rsidRDefault="00852990" w:rsidP="00852990">
      <w:pPr>
        <w:jc w:val="center"/>
        <w:rPr>
          <w:szCs w:val="24"/>
        </w:rPr>
      </w:pPr>
      <w:r w:rsidRPr="000C53E9">
        <w:rPr>
          <w:szCs w:val="24"/>
        </w:rPr>
        <w:t>Submitted in partial fulfillment of the requirements</w:t>
      </w:r>
    </w:p>
    <w:p w14:paraId="3FD99DBC" w14:textId="77777777" w:rsidR="00852990" w:rsidRPr="000C53E9" w:rsidRDefault="00852990" w:rsidP="00852990">
      <w:pPr>
        <w:jc w:val="center"/>
        <w:rPr>
          <w:szCs w:val="24"/>
        </w:rPr>
      </w:pPr>
    </w:p>
    <w:p w14:paraId="70BF2953" w14:textId="77777777" w:rsidR="00E228C7" w:rsidRDefault="00E228C7" w:rsidP="00852990">
      <w:pPr>
        <w:jc w:val="center"/>
        <w:rPr>
          <w:szCs w:val="24"/>
        </w:rPr>
      </w:pPr>
    </w:p>
    <w:p w14:paraId="1A8501E0" w14:textId="3FCE8488" w:rsidR="00852990" w:rsidRPr="000C53E9" w:rsidRDefault="00852990" w:rsidP="00852990">
      <w:pPr>
        <w:jc w:val="center"/>
        <w:rPr>
          <w:szCs w:val="24"/>
        </w:rPr>
      </w:pPr>
      <w:r w:rsidRPr="000C53E9">
        <w:rPr>
          <w:szCs w:val="24"/>
        </w:rPr>
        <w:t>for the degree of</w:t>
      </w:r>
    </w:p>
    <w:p w14:paraId="6F34F758" w14:textId="77777777" w:rsidR="0087625E" w:rsidRDefault="00852990" w:rsidP="00852990">
      <w:pPr>
        <w:jc w:val="center"/>
        <w:rPr>
          <w:szCs w:val="24"/>
        </w:rPr>
      </w:pPr>
      <w:r w:rsidRPr="000C53E9">
        <w:rPr>
          <w:szCs w:val="24"/>
        </w:rPr>
        <w:t>Master of Science</w:t>
      </w:r>
      <w:r w:rsidR="0087625E">
        <w:rPr>
          <w:szCs w:val="24"/>
        </w:rPr>
        <w:t xml:space="preserve"> in Computer Science</w:t>
      </w:r>
      <w:r w:rsidRPr="000C53E9">
        <w:rPr>
          <w:szCs w:val="24"/>
        </w:rPr>
        <w:t xml:space="preserve">, </w:t>
      </w:r>
    </w:p>
    <w:p w14:paraId="75187B0C" w14:textId="77777777" w:rsidR="00E228C7" w:rsidRDefault="00E228C7" w:rsidP="00852990">
      <w:pPr>
        <w:jc w:val="center"/>
        <w:rPr>
          <w:szCs w:val="24"/>
        </w:rPr>
      </w:pPr>
    </w:p>
    <w:p w14:paraId="7BA5BA46" w14:textId="70A13FC6" w:rsidR="00852990" w:rsidRPr="000C53E9" w:rsidRDefault="0087625E" w:rsidP="00852990">
      <w:pPr>
        <w:jc w:val="center"/>
        <w:rPr>
          <w:szCs w:val="24"/>
        </w:rPr>
      </w:pPr>
      <w:r>
        <w:rPr>
          <w:szCs w:val="24"/>
        </w:rPr>
        <w:t>Concentration in________________</w:t>
      </w:r>
    </w:p>
    <w:p w14:paraId="1FE80FB6" w14:textId="77777777" w:rsidR="00852990" w:rsidRPr="000C53E9" w:rsidRDefault="00852990" w:rsidP="00852990">
      <w:pPr>
        <w:jc w:val="center"/>
        <w:rPr>
          <w:szCs w:val="24"/>
        </w:rPr>
      </w:pPr>
    </w:p>
    <w:p w14:paraId="3FBE69F8" w14:textId="77777777" w:rsidR="00852990" w:rsidRPr="000C53E9" w:rsidRDefault="00852990" w:rsidP="00C17C57">
      <w:pPr>
        <w:rPr>
          <w:szCs w:val="24"/>
        </w:rPr>
      </w:pPr>
    </w:p>
    <w:p w14:paraId="06F41767" w14:textId="77777777" w:rsidR="00852990" w:rsidRPr="000C53E9" w:rsidRDefault="00852990" w:rsidP="00852990">
      <w:pPr>
        <w:jc w:val="center"/>
        <w:rPr>
          <w:szCs w:val="24"/>
        </w:rPr>
      </w:pPr>
    </w:p>
    <w:p w14:paraId="5D3288C2" w14:textId="77777777" w:rsidR="00852990" w:rsidRPr="000C53E9" w:rsidRDefault="00852990" w:rsidP="00852990">
      <w:pPr>
        <w:jc w:val="center"/>
        <w:rPr>
          <w:szCs w:val="24"/>
        </w:rPr>
      </w:pPr>
    </w:p>
    <w:p w14:paraId="76B5591C" w14:textId="77777777" w:rsidR="00852990" w:rsidRPr="000C53E9" w:rsidRDefault="00852990" w:rsidP="00852990">
      <w:pPr>
        <w:jc w:val="center"/>
        <w:rPr>
          <w:b/>
          <w:bCs/>
          <w:szCs w:val="24"/>
        </w:rPr>
      </w:pPr>
      <w:r w:rsidRPr="000C53E9">
        <w:rPr>
          <w:b/>
          <w:bCs/>
          <w:szCs w:val="24"/>
        </w:rPr>
        <w:t>Date</w:t>
      </w:r>
    </w:p>
    <w:p w14:paraId="262870D3" w14:textId="77777777" w:rsidR="00852990" w:rsidRPr="000C53E9" w:rsidRDefault="00852990" w:rsidP="00852990">
      <w:pPr>
        <w:jc w:val="center"/>
        <w:rPr>
          <w:b/>
          <w:bCs/>
          <w:szCs w:val="24"/>
        </w:rPr>
      </w:pPr>
    </w:p>
    <w:p w14:paraId="787D069F" w14:textId="77777777" w:rsidR="00852990" w:rsidRPr="000C53E9" w:rsidRDefault="00852990" w:rsidP="00852990">
      <w:pPr>
        <w:jc w:val="center"/>
        <w:rPr>
          <w:b/>
          <w:bCs/>
          <w:szCs w:val="24"/>
        </w:rPr>
      </w:pPr>
    </w:p>
    <w:p w14:paraId="6D639A39" w14:textId="77777777" w:rsidR="00852990" w:rsidRPr="000C53E9" w:rsidRDefault="00852990" w:rsidP="00C17C57">
      <w:pPr>
        <w:rPr>
          <w:b/>
          <w:bCs/>
          <w:szCs w:val="24"/>
        </w:rPr>
      </w:pPr>
    </w:p>
    <w:p w14:paraId="2120806F" w14:textId="77777777" w:rsidR="00852990" w:rsidRPr="000C53E9" w:rsidRDefault="00852990" w:rsidP="00852990">
      <w:pPr>
        <w:jc w:val="center"/>
        <w:rPr>
          <w:b/>
          <w:bCs/>
          <w:szCs w:val="24"/>
        </w:rPr>
      </w:pPr>
    </w:p>
    <w:p w14:paraId="4F2680B2" w14:textId="77777777" w:rsidR="00DB3F8E" w:rsidRPr="0003772F" w:rsidRDefault="00DB3F8E" w:rsidP="00612561">
      <w:pPr>
        <w:tabs>
          <w:tab w:val="right" w:pos="8640"/>
        </w:tabs>
        <w:spacing w:line="480" w:lineRule="auto"/>
        <w:rPr>
          <w:b/>
        </w:rPr>
        <w:sectPr w:rsidR="00DB3F8E" w:rsidRPr="0003772F" w:rsidSect="002647CA">
          <w:footerReference w:type="even" r:id="rId8"/>
          <w:footerReference w:type="default" r:id="rId9"/>
          <w:pgSz w:w="12240" w:h="15840"/>
          <w:pgMar w:top="1440" w:right="1440" w:bottom="1440" w:left="2160" w:header="720" w:footer="720" w:gutter="0"/>
          <w:pgNumType w:fmt="lowerRoman" w:start="1"/>
          <w:cols w:space="720"/>
          <w:titlePg/>
          <w:docGrid w:linePitch="360"/>
        </w:sectPr>
      </w:pPr>
    </w:p>
    <w:p w14:paraId="1323FB91" w14:textId="7973101C" w:rsidR="00C43985" w:rsidRPr="0003772F" w:rsidRDefault="00C43985" w:rsidP="00127365">
      <w:pPr>
        <w:pStyle w:val="thesis-bodytext"/>
      </w:pPr>
      <w:r w:rsidRPr="0003772F">
        <w:lastRenderedPageBreak/>
        <w:t>The undersigned have examined the thesis entitled ‘</w:t>
      </w:r>
      <w:r w:rsidRPr="0003772F">
        <w:rPr>
          <w:b/>
        </w:rPr>
        <w:t>W</w:t>
      </w:r>
      <w:r w:rsidR="008C65EB" w:rsidRPr="0003772F">
        <w:rPr>
          <w:b/>
        </w:rPr>
        <w:t>rite Thesis Title</w:t>
      </w:r>
      <w:r w:rsidRPr="0003772F">
        <w:t xml:space="preserve">’ presented by </w:t>
      </w:r>
      <w:r w:rsidRPr="0003772F">
        <w:rPr>
          <w:b/>
        </w:rPr>
        <w:t>WRITE</w:t>
      </w:r>
      <w:r w:rsidRPr="0003772F">
        <w:t xml:space="preserve"> </w:t>
      </w:r>
      <w:r w:rsidRPr="0003772F">
        <w:rPr>
          <w:b/>
        </w:rPr>
        <w:t>NAME HERE</w:t>
      </w:r>
      <w:r w:rsidRPr="0003772F">
        <w:t xml:space="preserve">, a candidate for the degree of </w:t>
      </w:r>
      <w:r w:rsidRPr="0003772F">
        <w:rPr>
          <w:b/>
        </w:rPr>
        <w:t xml:space="preserve">Master of Science </w:t>
      </w:r>
      <w:r w:rsidR="0087625E">
        <w:rPr>
          <w:b/>
        </w:rPr>
        <w:t xml:space="preserve">in Computer Science </w:t>
      </w:r>
      <w:r w:rsidRPr="0003772F">
        <w:rPr>
          <w:b/>
        </w:rPr>
        <w:t>(</w:t>
      </w:r>
      <w:r w:rsidR="00E228C7">
        <w:rPr>
          <w:b/>
        </w:rPr>
        <w:t>Concentration in ___________</w:t>
      </w:r>
      <w:r w:rsidRPr="0003772F">
        <w:rPr>
          <w:b/>
        </w:rPr>
        <w:t>)</w:t>
      </w:r>
      <w:r w:rsidRPr="0003772F">
        <w:t xml:space="preserve"> and hereby certify that it is worthy of acceptance.</w:t>
      </w:r>
    </w:p>
    <w:p w14:paraId="6676A76A" w14:textId="77777777" w:rsidR="00C43985" w:rsidRPr="0003772F" w:rsidRDefault="00C43985" w:rsidP="00C43985">
      <w:pPr>
        <w:spacing w:line="480" w:lineRule="auto"/>
        <w:rPr>
          <w:sz w:val="28"/>
          <w:szCs w:val="28"/>
        </w:rPr>
      </w:pPr>
    </w:p>
    <w:p w14:paraId="7101811F" w14:textId="77777777" w:rsidR="00C43985" w:rsidRPr="0003772F" w:rsidRDefault="00C43985" w:rsidP="00C43985">
      <w:pPr>
        <w:spacing w:line="480" w:lineRule="auto"/>
        <w:rPr>
          <w:b/>
        </w:rPr>
      </w:pPr>
    </w:p>
    <w:p w14:paraId="61C36684" w14:textId="77777777" w:rsidR="00C43985" w:rsidRPr="0003772F" w:rsidRDefault="0005361D" w:rsidP="00DB3F8E">
      <w:pPr>
        <w:tabs>
          <w:tab w:val="left" w:pos="5850"/>
        </w:tabs>
        <w:spacing w:line="480" w:lineRule="auto"/>
        <w:rPr>
          <w:b/>
        </w:rPr>
      </w:pPr>
      <w:r>
        <w:rPr>
          <w:b/>
          <w:noProof/>
        </w:rPr>
        <mc:AlternateContent>
          <mc:Choice Requires="wps">
            <w:drawing>
              <wp:anchor distT="0" distB="0" distL="114300" distR="114300" simplePos="0" relativeHeight="251655168" behindDoc="0" locked="0" layoutInCell="1" allowOverlap="1" wp14:anchorId="0329A962" wp14:editId="7053D21D">
                <wp:simplePos x="0" y="0"/>
                <wp:positionH relativeFrom="column">
                  <wp:posOffset>0</wp:posOffset>
                </wp:positionH>
                <wp:positionV relativeFrom="paragraph">
                  <wp:posOffset>331470</wp:posOffset>
                </wp:positionV>
                <wp:extent cx="2362200" cy="0"/>
                <wp:effectExtent l="12700" t="13970" r="25400" b="2413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1FC9"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1pt" to="186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"/>
            </w:pict>
          </mc:Fallback>
        </mc:AlternateContent>
      </w:r>
      <w:r>
        <w:rPr>
          <w:b/>
          <w:noProof/>
        </w:rPr>
        <mc:AlternateContent>
          <mc:Choice Requires="wps">
            <w:drawing>
              <wp:anchor distT="0" distB="0" distL="114300" distR="114300" simplePos="0" relativeHeight="251656192" behindDoc="0" locked="0" layoutInCell="1" allowOverlap="1" wp14:anchorId="5AB0A79C" wp14:editId="461AED01">
                <wp:simplePos x="0" y="0"/>
                <wp:positionH relativeFrom="column">
                  <wp:posOffset>3581400</wp:posOffset>
                </wp:positionH>
                <wp:positionV relativeFrom="paragraph">
                  <wp:posOffset>331470</wp:posOffset>
                </wp:positionV>
                <wp:extent cx="2362200" cy="0"/>
                <wp:effectExtent l="12700" t="13970" r="25400" b="2413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A73E1"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26.1pt" to="46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"/>
            </w:pict>
          </mc:Fallback>
        </mc:AlternateContent>
      </w:r>
    </w:p>
    <w:p w14:paraId="2040B14B" w14:textId="78308C20" w:rsidR="00C43985" w:rsidRPr="0003772F" w:rsidRDefault="000F790F" w:rsidP="00DB3F8E">
      <w:pPr>
        <w:tabs>
          <w:tab w:val="left" w:pos="5850"/>
        </w:tabs>
        <w:spacing w:line="480" w:lineRule="auto"/>
      </w:pPr>
      <w:r w:rsidRPr="0003772F">
        <w:t>Advisor</w:t>
      </w:r>
      <w:r w:rsidR="00DB3F8E" w:rsidRPr="0003772F">
        <w:tab/>
      </w:r>
      <w:r>
        <w:t>Date</w:t>
      </w:r>
      <w:r w:rsidR="00C43985" w:rsidRPr="0003772F">
        <w:t xml:space="preserve"> </w:t>
      </w:r>
    </w:p>
    <w:p w14:paraId="6CDE4DD4" w14:textId="77777777" w:rsidR="00C43985" w:rsidRPr="0003772F" w:rsidRDefault="00C43985" w:rsidP="00DB3F8E">
      <w:pPr>
        <w:tabs>
          <w:tab w:val="left" w:pos="5850"/>
        </w:tabs>
        <w:spacing w:line="480" w:lineRule="auto"/>
        <w:jc w:val="center"/>
        <w:rPr>
          <w:b/>
        </w:rPr>
      </w:pPr>
    </w:p>
    <w:p w14:paraId="275CB813" w14:textId="77777777" w:rsidR="00C43985" w:rsidRPr="0003772F" w:rsidRDefault="0005361D" w:rsidP="00DB3F8E">
      <w:pPr>
        <w:tabs>
          <w:tab w:val="left" w:pos="5850"/>
        </w:tabs>
        <w:spacing w:line="480" w:lineRule="auto"/>
        <w:jc w:val="center"/>
        <w:rPr>
          <w:b/>
        </w:rPr>
      </w:pPr>
      <w:r>
        <w:rPr>
          <w:b/>
          <w:noProof/>
        </w:rPr>
        <mc:AlternateContent>
          <mc:Choice Requires="wps">
            <w:drawing>
              <wp:anchor distT="0" distB="0" distL="114300" distR="114300" simplePos="0" relativeHeight="251657216" behindDoc="0" locked="0" layoutInCell="1" allowOverlap="1" wp14:anchorId="12031755" wp14:editId="1BA2D4CC">
                <wp:simplePos x="0" y="0"/>
                <wp:positionH relativeFrom="column">
                  <wp:posOffset>3581400</wp:posOffset>
                </wp:positionH>
                <wp:positionV relativeFrom="paragraph">
                  <wp:posOffset>308610</wp:posOffset>
                </wp:positionV>
                <wp:extent cx="2362200" cy="0"/>
                <wp:effectExtent l="12700" t="16510" r="25400" b="2159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D6694"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24.3pt" to="468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"/>
            </w:pict>
          </mc:Fallback>
        </mc:AlternateContent>
      </w:r>
      <w:r>
        <w:rPr>
          <w:b/>
          <w:noProof/>
        </w:rPr>
        <mc:AlternateContent>
          <mc:Choice Requires="wps">
            <w:drawing>
              <wp:anchor distT="0" distB="0" distL="114300" distR="114300" simplePos="0" relativeHeight="251660288" behindDoc="0" locked="0" layoutInCell="1" allowOverlap="1" wp14:anchorId="50CA636F" wp14:editId="7F55848B">
                <wp:simplePos x="0" y="0"/>
                <wp:positionH relativeFrom="column">
                  <wp:posOffset>0</wp:posOffset>
                </wp:positionH>
                <wp:positionV relativeFrom="paragraph">
                  <wp:posOffset>308610</wp:posOffset>
                </wp:positionV>
                <wp:extent cx="2362200" cy="0"/>
                <wp:effectExtent l="12700" t="16510" r="25400" b="2159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5405F" id="Line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3pt" to="18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"/>
            </w:pict>
          </mc:Fallback>
        </mc:AlternateContent>
      </w:r>
    </w:p>
    <w:p w14:paraId="2B0E86B2" w14:textId="6EB37D4F" w:rsidR="00C43985" w:rsidRPr="0003772F" w:rsidRDefault="00E228C7" w:rsidP="00DB3F8E">
      <w:pPr>
        <w:tabs>
          <w:tab w:val="left" w:pos="5850"/>
        </w:tabs>
        <w:spacing w:line="480" w:lineRule="auto"/>
      </w:pPr>
      <w:r>
        <w:t>Program Director</w:t>
      </w:r>
      <w:r w:rsidR="00DB3F8E" w:rsidRPr="0003772F">
        <w:tab/>
      </w:r>
      <w:r w:rsidR="000F790F">
        <w:t>Date</w:t>
      </w:r>
    </w:p>
    <w:p w14:paraId="675233AD" w14:textId="77777777" w:rsidR="00C43985" w:rsidRPr="0003772F" w:rsidRDefault="00C43985" w:rsidP="00C43985">
      <w:pPr>
        <w:spacing w:line="480" w:lineRule="auto"/>
      </w:pPr>
    </w:p>
    <w:p w14:paraId="57956BF5" w14:textId="10E3B8F5" w:rsidR="00C43985" w:rsidRPr="0003772F" w:rsidRDefault="000F790F" w:rsidP="00C43985">
      <w:pPr>
        <w:spacing w:line="480" w:lineRule="auto"/>
      </w:pPr>
      <w:r>
        <w:rPr>
          <w:noProof/>
        </w:rPr>
        <mc:AlternateContent>
          <mc:Choice Requires="wps">
            <w:drawing>
              <wp:anchor distT="0" distB="0" distL="114300" distR="114300" simplePos="0" relativeHeight="251658240" behindDoc="0" locked="0" layoutInCell="1" allowOverlap="1" wp14:anchorId="759DBA33" wp14:editId="2CB9FF01">
                <wp:simplePos x="0" y="0"/>
                <wp:positionH relativeFrom="column">
                  <wp:posOffset>3591256</wp:posOffset>
                </wp:positionH>
                <wp:positionV relativeFrom="paragraph">
                  <wp:posOffset>323850</wp:posOffset>
                </wp:positionV>
                <wp:extent cx="2362200" cy="0"/>
                <wp:effectExtent l="0" t="0" r="12700" b="1270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A801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8pt,25.5pt" to="468.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"/>
            </w:pict>
          </mc:Fallback>
        </mc:AlternateContent>
      </w:r>
      <w:r w:rsidR="0005361D">
        <w:rPr>
          <w:noProof/>
        </w:rPr>
        <mc:AlternateContent>
          <mc:Choice Requires="wps">
            <w:drawing>
              <wp:anchor distT="0" distB="0" distL="114300" distR="114300" simplePos="0" relativeHeight="251659264" behindDoc="0" locked="0" layoutInCell="1" allowOverlap="1" wp14:anchorId="0ECAC5EE" wp14:editId="0B3B4E8C">
                <wp:simplePos x="0" y="0"/>
                <wp:positionH relativeFrom="column">
                  <wp:posOffset>9525</wp:posOffset>
                </wp:positionH>
                <wp:positionV relativeFrom="paragraph">
                  <wp:posOffset>314325</wp:posOffset>
                </wp:positionV>
                <wp:extent cx="2362200" cy="0"/>
                <wp:effectExtent l="9525" t="9525" r="28575" b="28575"/>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18F7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4.75pt" to="1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"/>
            </w:pict>
          </mc:Fallback>
        </mc:AlternateContent>
      </w:r>
    </w:p>
    <w:p w14:paraId="1A5B765D" w14:textId="652E6466" w:rsidR="00C43985" w:rsidRPr="0003772F" w:rsidRDefault="00E228C7" w:rsidP="00DB3F8E">
      <w:pPr>
        <w:tabs>
          <w:tab w:val="left" w:pos="5850"/>
        </w:tabs>
        <w:spacing w:line="480" w:lineRule="auto"/>
      </w:pPr>
      <w:r>
        <w:t>Department Chair</w:t>
      </w:r>
      <w:r w:rsidR="00DB3F8E" w:rsidRPr="0003772F">
        <w:tab/>
      </w:r>
      <w:r w:rsidR="000F790F">
        <w:t>Date</w:t>
      </w:r>
    </w:p>
    <w:p w14:paraId="41D897E4" w14:textId="77777777" w:rsidR="00612561" w:rsidRPr="0003772F" w:rsidRDefault="00612561" w:rsidP="00612561">
      <w:pPr>
        <w:tabs>
          <w:tab w:val="right" w:pos="8640"/>
        </w:tabs>
        <w:spacing w:line="480" w:lineRule="auto"/>
        <w:rPr>
          <w:b/>
        </w:rPr>
      </w:pPr>
    </w:p>
    <w:p w14:paraId="2D47D1F5" w14:textId="77777777" w:rsidR="00612561" w:rsidRPr="0003772F" w:rsidRDefault="00612561" w:rsidP="00612561">
      <w:pPr>
        <w:spacing w:line="480" w:lineRule="auto"/>
        <w:rPr>
          <w:b/>
        </w:rPr>
      </w:pPr>
    </w:p>
    <w:p w14:paraId="374E6C76" w14:textId="77777777" w:rsidR="00612561" w:rsidRPr="0003772F" w:rsidRDefault="00612561" w:rsidP="00DB3F8E">
      <w:pPr>
        <w:pStyle w:val="Heading1"/>
      </w:pPr>
      <w:bookmarkStart w:id="0" w:name="_Toc208803836"/>
      <w:r w:rsidRPr="0003772F">
        <w:lastRenderedPageBreak/>
        <w:t>ABSTRACT</w:t>
      </w:r>
      <w:bookmarkEnd w:id="0"/>
    </w:p>
    <w:p w14:paraId="56A3B725" w14:textId="77777777" w:rsidR="00E35C46" w:rsidRPr="00364530" w:rsidRDefault="00F42729" w:rsidP="00DB3F8E">
      <w:pPr>
        <w:pStyle w:val="thesis-bodytext"/>
        <w:rPr>
          <w:b/>
          <w:bCs/>
        </w:rPr>
      </w:pPr>
      <w:r w:rsidRPr="00447947">
        <w:t xml:space="preserve">All the </w:t>
      </w:r>
      <w:r w:rsidR="00B73DDC" w:rsidRPr="00447947">
        <w:t>page</w:t>
      </w:r>
      <w:r w:rsidRPr="00447947">
        <w:t>s</w:t>
      </w:r>
      <w:r w:rsidR="00B73DDC" w:rsidRPr="00447947">
        <w:t xml:space="preserve"> ha</w:t>
      </w:r>
      <w:r w:rsidRPr="00447947">
        <w:t>ve</w:t>
      </w:r>
      <w:r w:rsidR="00B73DDC" w:rsidRPr="00447947">
        <w:t xml:space="preserve"> been formatted in the accepted font and margin alignment.</w:t>
      </w:r>
      <w:r w:rsidR="00830206" w:rsidRPr="00447947">
        <w:t xml:space="preserve"> This </w:t>
      </w:r>
      <w:r w:rsidR="00EF5109" w:rsidRPr="00447947">
        <w:t xml:space="preserve">is a simple MS thesis </w:t>
      </w:r>
      <w:r w:rsidR="00830206" w:rsidRPr="00447947">
        <w:t xml:space="preserve">template </w:t>
      </w:r>
      <w:r w:rsidR="00EF5109" w:rsidRPr="00447947">
        <w:t xml:space="preserve">that </w:t>
      </w:r>
      <w:r w:rsidR="00830206" w:rsidRPr="00447947">
        <w:t>can be used for directly typing in your content.</w:t>
      </w:r>
      <w:r w:rsidR="00925425" w:rsidRPr="00925425">
        <w:t xml:space="preserve"> </w:t>
      </w:r>
      <w:r w:rsidR="00925425" w:rsidRPr="00447947">
        <w:t>However, if you paste your text into the document, do so with caution as pasting could produce varying results. When directly typing into the title page and signature page, the appropriate information</w:t>
      </w:r>
      <w:r w:rsidR="00925425">
        <w:t xml:space="preserve"> should be</w:t>
      </w:r>
      <w:r w:rsidR="00925425" w:rsidRPr="00447947">
        <w:t xml:space="preserve"> filled in the required fonts</w:t>
      </w:r>
      <w:r w:rsidR="00925425">
        <w:t xml:space="preserve">. </w:t>
      </w:r>
      <w:r w:rsidR="008B0B0F" w:rsidRPr="00447947">
        <w:t xml:space="preserve"> If one chooses to include a copyright notice, it should appear before the signature page and after the title page (page ii).</w:t>
      </w:r>
      <w:r w:rsidR="00654E8A" w:rsidRPr="00447947">
        <w:t xml:space="preserve"> This can be achieved by clicking </w:t>
      </w:r>
      <w:r w:rsidR="00925425">
        <w:t>I</w:t>
      </w:r>
      <w:r w:rsidR="00654E8A" w:rsidRPr="00447947">
        <w:t xml:space="preserve">nsert &gt; break &gt; page break &gt;ok. </w:t>
      </w:r>
      <w:r w:rsidR="008B0B0F" w:rsidRPr="00447947">
        <w:t xml:space="preserve"> Additionally, the page number should not appear on the copyright notice page.</w:t>
      </w:r>
      <w:r w:rsidR="00925425">
        <w:t xml:space="preserve"> This can be achieved by clicking Insert &gt; page numbers &gt; format &gt; start numbering at. </w:t>
      </w:r>
      <w:r w:rsidR="00A06D9F" w:rsidRPr="00447947">
        <w:t xml:space="preserve">I have used </w:t>
      </w:r>
      <w:r w:rsidR="00625CF8" w:rsidRPr="00447947">
        <w:t xml:space="preserve">this thesis template to answer typical questions that grad students need addressed before they begin writing their theses. </w:t>
      </w:r>
      <w:r w:rsidR="00E822C2" w:rsidRPr="00447947">
        <w:t>W</w:t>
      </w:r>
      <w:r w:rsidRPr="00447947">
        <w:t xml:space="preserve">hen writing an abstract, </w:t>
      </w:r>
      <w:proofErr w:type="spellStart"/>
      <w:proofErr w:type="gramStart"/>
      <w:r w:rsidRPr="00447947">
        <w:t>bare</w:t>
      </w:r>
      <w:proofErr w:type="spellEnd"/>
      <w:r w:rsidRPr="00447947">
        <w:t xml:space="preserve"> in mind</w:t>
      </w:r>
      <w:proofErr w:type="gramEnd"/>
      <w:r w:rsidRPr="00447947">
        <w:t xml:space="preserve"> a</w:t>
      </w:r>
      <w:r w:rsidR="00B73DDC" w:rsidRPr="00447947">
        <w:t xml:space="preserve">n abstract is a short descriptive summary of your thesis. The number of words </w:t>
      </w:r>
      <w:r w:rsidR="00830206" w:rsidRPr="00447947">
        <w:t xml:space="preserve">accepted might vary </w:t>
      </w:r>
      <w:r w:rsidR="00B73DDC" w:rsidRPr="00447947">
        <w:t>e.g. 200-250 words. An MS thesis abstract need not exceed two pages</w:t>
      </w:r>
      <w:r w:rsidR="00E35C46" w:rsidRPr="00364530">
        <w:rPr>
          <w:b/>
          <w:bCs/>
        </w:rPr>
        <w:t>. Abstracts are typically written last</w:t>
      </w:r>
      <w:r w:rsidR="00E901D7" w:rsidRPr="00364530">
        <w:rPr>
          <w:b/>
          <w:bCs/>
        </w:rPr>
        <w:t xml:space="preserve"> although they are the most important part of the thesis. They</w:t>
      </w:r>
      <w:r w:rsidR="00E35C46" w:rsidRPr="00364530">
        <w:rPr>
          <w:b/>
          <w:bCs/>
        </w:rPr>
        <w:t xml:space="preserve"> should have a little bit of everything: the background,</w:t>
      </w:r>
      <w:r w:rsidR="00B9445C" w:rsidRPr="00364530">
        <w:rPr>
          <w:b/>
          <w:bCs/>
        </w:rPr>
        <w:t xml:space="preserve"> the scope of your </w:t>
      </w:r>
      <w:r w:rsidR="00E35C46" w:rsidRPr="00364530">
        <w:rPr>
          <w:b/>
          <w:bCs/>
        </w:rPr>
        <w:t>project, the purpose, findings and conclusions. An abstract is ne</w:t>
      </w:r>
      <w:r w:rsidR="00B9445C" w:rsidRPr="00364530">
        <w:rPr>
          <w:b/>
          <w:bCs/>
        </w:rPr>
        <w:t>ither paragraphed nor cited</w:t>
      </w:r>
      <w:r w:rsidR="00E35C46" w:rsidRPr="00364530">
        <w:rPr>
          <w:b/>
          <w:bCs/>
        </w:rPr>
        <w:t xml:space="preserve">. It should not be written as a </w:t>
      </w:r>
      <w:r w:rsidR="00B9445C" w:rsidRPr="00364530">
        <w:rPr>
          <w:b/>
          <w:bCs/>
        </w:rPr>
        <w:t xml:space="preserve">literature </w:t>
      </w:r>
      <w:r w:rsidR="00E35C46" w:rsidRPr="00364530">
        <w:rPr>
          <w:b/>
          <w:bCs/>
        </w:rPr>
        <w:t xml:space="preserve">review or a discussion of results. </w:t>
      </w:r>
      <w:r w:rsidR="00B9445C" w:rsidRPr="00364530">
        <w:rPr>
          <w:b/>
          <w:bCs/>
        </w:rPr>
        <w:t>In a simplistic manner, your abstract</w:t>
      </w:r>
      <w:r w:rsidR="00A06D9F" w:rsidRPr="00364530">
        <w:rPr>
          <w:b/>
          <w:bCs/>
        </w:rPr>
        <w:t>, in a few</w:t>
      </w:r>
      <w:r w:rsidR="00C37EFA" w:rsidRPr="00364530">
        <w:rPr>
          <w:b/>
          <w:bCs/>
        </w:rPr>
        <w:t xml:space="preserve"> words, </w:t>
      </w:r>
      <w:r w:rsidR="00B9445C" w:rsidRPr="00364530">
        <w:rPr>
          <w:b/>
          <w:bCs/>
        </w:rPr>
        <w:t>should answer the questions</w:t>
      </w:r>
      <w:r w:rsidR="00C37EFA" w:rsidRPr="00364530">
        <w:rPr>
          <w:b/>
          <w:bCs/>
        </w:rPr>
        <w:t>:</w:t>
      </w:r>
      <w:r w:rsidR="00B9445C" w:rsidRPr="00364530">
        <w:rPr>
          <w:b/>
          <w:bCs/>
        </w:rPr>
        <w:t xml:space="preserve"> </w:t>
      </w:r>
      <w:bookmarkStart w:id="1" w:name="_Hlk29225831"/>
      <w:bookmarkStart w:id="2" w:name="_GoBack"/>
      <w:r w:rsidR="00B9445C" w:rsidRPr="00364530">
        <w:rPr>
          <w:b/>
          <w:bCs/>
        </w:rPr>
        <w:t>why shoul</w:t>
      </w:r>
      <w:r w:rsidR="00C37EFA" w:rsidRPr="00364530">
        <w:rPr>
          <w:b/>
          <w:bCs/>
        </w:rPr>
        <w:t>d we care about your research; how did you get your results; what did you learn, find, create, invent; and finally what do your results imply?</w:t>
      </w:r>
    </w:p>
    <w:bookmarkEnd w:id="1"/>
    <w:bookmarkEnd w:id="2"/>
    <w:p w14:paraId="61B5DCD5" w14:textId="77777777" w:rsidR="001E3611" w:rsidRPr="00925425" w:rsidRDefault="00C37EFA" w:rsidP="00DB3F8E">
      <w:pPr>
        <w:pStyle w:val="thesis-bodytext"/>
        <w:rPr>
          <w:b/>
          <w:color w:val="FF0000"/>
        </w:rPr>
      </w:pPr>
      <w:r w:rsidRPr="007D3322">
        <w:rPr>
          <w:b/>
          <w:color w:val="FF0000"/>
        </w:rPr>
        <w:t>**--</w:t>
      </w:r>
      <w:r w:rsidR="00F67F88" w:rsidRPr="007D3322">
        <w:rPr>
          <w:b/>
          <w:color w:val="FF0000"/>
        </w:rPr>
        <w:t>there is text and instructions throughout that need to be deleted as you add your own text</w:t>
      </w:r>
      <w:r w:rsidR="00BD74B7" w:rsidRPr="007D3322">
        <w:rPr>
          <w:b/>
          <w:color w:val="FF0000"/>
        </w:rPr>
        <w:t xml:space="preserve"> </w:t>
      </w:r>
      <w:r w:rsidRPr="007D3322">
        <w:rPr>
          <w:b/>
          <w:color w:val="FF0000"/>
        </w:rPr>
        <w:t>--*</w:t>
      </w:r>
      <w:r w:rsidRPr="00925425">
        <w:rPr>
          <w:b/>
          <w:color w:val="FF0000"/>
        </w:rPr>
        <w:t>*</w:t>
      </w:r>
    </w:p>
    <w:p w14:paraId="18E5C1C8" w14:textId="77777777" w:rsidR="002F6B26" w:rsidRPr="0003772F" w:rsidRDefault="001B5A87" w:rsidP="00DB3F8E">
      <w:pPr>
        <w:pStyle w:val="Heading1"/>
      </w:pPr>
      <w:bookmarkStart w:id="3" w:name="_Toc208803837"/>
      <w:r w:rsidRPr="0003772F">
        <w:lastRenderedPageBreak/>
        <w:t>ACKNOWLEDG</w:t>
      </w:r>
      <w:r w:rsidR="002F6B26" w:rsidRPr="0003772F">
        <w:t>MENTS</w:t>
      </w:r>
      <w:bookmarkEnd w:id="3"/>
    </w:p>
    <w:p w14:paraId="4147C66F" w14:textId="01F2BDA2" w:rsidR="003C5EB0" w:rsidRPr="007D3322" w:rsidRDefault="003C5EB0" w:rsidP="007D3322">
      <w:pPr>
        <w:pStyle w:val="thesis-bodytext"/>
        <w:rPr>
          <w:szCs w:val="24"/>
        </w:rPr>
      </w:pPr>
      <w:r w:rsidRPr="007D3322">
        <w:rPr>
          <w:szCs w:val="24"/>
        </w:rPr>
        <w:t>Gratitude is a great virtue</w:t>
      </w:r>
      <w:r w:rsidR="003E3630">
        <w:rPr>
          <w:szCs w:val="24"/>
        </w:rPr>
        <w:t>,</w:t>
      </w:r>
      <w:r w:rsidR="00BA09B6" w:rsidRPr="007D3322">
        <w:rPr>
          <w:szCs w:val="24"/>
        </w:rPr>
        <w:t xml:space="preserve"> </w:t>
      </w:r>
      <w:r w:rsidR="003E3630">
        <w:rPr>
          <w:szCs w:val="24"/>
        </w:rPr>
        <w:t>t</w:t>
      </w:r>
      <w:r w:rsidRPr="007D3322">
        <w:rPr>
          <w:szCs w:val="24"/>
        </w:rPr>
        <w:t>hough revenge is profitable</w:t>
      </w:r>
    </w:p>
    <w:p w14:paraId="799473AD" w14:textId="587A6C82" w:rsidR="00244655" w:rsidRDefault="00D33E8E" w:rsidP="00BA09B6">
      <w:pPr>
        <w:pStyle w:val="thesis-bodytext"/>
      </w:pPr>
      <w:r w:rsidRPr="0003772F">
        <w:t>I</w:t>
      </w:r>
      <w:r w:rsidR="003C5EB0" w:rsidRPr="0003772F">
        <w:t>t</w:t>
      </w:r>
      <w:r w:rsidR="00BD68D8">
        <w:t>’</w:t>
      </w:r>
      <w:r w:rsidR="003C5EB0" w:rsidRPr="0003772F">
        <w:t>s customary and</w:t>
      </w:r>
      <w:r w:rsidR="003A58B4" w:rsidRPr="0003772F">
        <w:t xml:space="preserve"> good manners to say thank you however,</w:t>
      </w:r>
      <w:r w:rsidR="003C5EB0" w:rsidRPr="0003772F">
        <w:t xml:space="preserve"> where do you draw the line? I</w:t>
      </w:r>
      <w:r w:rsidR="003A58B4" w:rsidRPr="0003772F">
        <w:t>n some of the theses</w:t>
      </w:r>
      <w:r w:rsidRPr="0003772F">
        <w:t xml:space="preserve"> that I’</w:t>
      </w:r>
      <w:r w:rsidR="003A58B4" w:rsidRPr="0003772F">
        <w:t>ve read</w:t>
      </w:r>
      <w:r w:rsidRPr="0003772F">
        <w:t>,</w:t>
      </w:r>
      <w:r w:rsidR="00244655" w:rsidRPr="0003772F">
        <w:t xml:space="preserve"> and I write</w:t>
      </w:r>
      <w:r w:rsidR="003A58B4" w:rsidRPr="0003772F">
        <w:t xml:space="preserve"> this after having read thousands</w:t>
      </w:r>
      <w:r w:rsidR="00244655" w:rsidRPr="0003772F">
        <w:t>,</w:t>
      </w:r>
      <w:r w:rsidR="003A58B4" w:rsidRPr="0003772F">
        <w:t xml:space="preserve"> literally, </w:t>
      </w:r>
      <w:r w:rsidRPr="0003772F">
        <w:t xml:space="preserve">the following </w:t>
      </w:r>
      <w:r w:rsidR="00A42867" w:rsidRPr="0003772F">
        <w:t xml:space="preserve">and more </w:t>
      </w:r>
      <w:r w:rsidR="003C5EB0" w:rsidRPr="0003772F">
        <w:t>have been a</w:t>
      </w:r>
      <w:r w:rsidRPr="0003772F">
        <w:t>cknowledged: God,</w:t>
      </w:r>
      <w:r w:rsidR="003A58B4" w:rsidRPr="0003772F">
        <w:t xml:space="preserve"> one’s advisor,</w:t>
      </w:r>
      <w:r w:rsidRPr="0003772F">
        <w:t xml:space="preserve"> one’s better half, parents, children, friends, classmates, lab-mates, lab technicians, lab assistants</w:t>
      </w:r>
      <w:r w:rsidR="00A42867" w:rsidRPr="0003772F">
        <w:t>, pets</w:t>
      </w:r>
      <w:r w:rsidRPr="0003772F">
        <w:t>,</w:t>
      </w:r>
      <w:r w:rsidR="00A42867" w:rsidRPr="0003772F">
        <w:t xml:space="preserve"> fav. Prof,</w:t>
      </w:r>
      <w:r w:rsidRPr="0003772F">
        <w:t xml:space="preserve"> neighbors, physicians, exercise trainer(s)</w:t>
      </w:r>
      <w:r w:rsidR="008A5EA8" w:rsidRPr="0003772F">
        <w:t>, wiki, the</w:t>
      </w:r>
      <w:r w:rsidRPr="0003772F">
        <w:t xml:space="preserve"> maintenance guy, landlord, </w:t>
      </w:r>
      <w:r w:rsidR="00244655" w:rsidRPr="0003772F">
        <w:t xml:space="preserve">the school hockey team, </w:t>
      </w:r>
      <w:r w:rsidRPr="0003772F">
        <w:t>secretary, department head, driver,</w:t>
      </w:r>
      <w:r w:rsidR="003C5EB0" w:rsidRPr="0003772F">
        <w:t xml:space="preserve"> dentist,</w:t>
      </w:r>
      <w:r w:rsidRPr="0003772F">
        <w:t xml:space="preserve"> chauffer, </w:t>
      </w:r>
      <w:r w:rsidR="00A42867" w:rsidRPr="0003772F">
        <w:t xml:space="preserve">the police, fav. presidential candidate, </w:t>
      </w:r>
      <w:r w:rsidR="003A58B4" w:rsidRPr="0003772F">
        <w:t xml:space="preserve">one’s </w:t>
      </w:r>
      <w:r w:rsidRPr="0003772F">
        <w:t>chef,</w:t>
      </w:r>
      <w:r w:rsidR="003C5EB0" w:rsidRPr="0003772F">
        <w:t xml:space="preserve"> Led Zeppelin</w:t>
      </w:r>
      <w:r w:rsidRPr="0003772F">
        <w:t>,</w:t>
      </w:r>
      <w:r w:rsidR="00A42867" w:rsidRPr="0003772F">
        <w:t xml:space="preserve"> the pastor,</w:t>
      </w:r>
      <w:r w:rsidRPr="0003772F">
        <w:t xml:space="preserve"> </w:t>
      </w:r>
      <w:r w:rsidR="003A58B4" w:rsidRPr="0003772F">
        <w:t>one’s</w:t>
      </w:r>
      <w:r w:rsidR="003E3630">
        <w:t xml:space="preserve"> biggest cru</w:t>
      </w:r>
      <w:r w:rsidRPr="0003772F">
        <w:t>sh,</w:t>
      </w:r>
      <w:r w:rsidR="00A42867" w:rsidRPr="0003772F">
        <w:t xml:space="preserve"> the cable man, the </w:t>
      </w:r>
      <w:proofErr w:type="spellStart"/>
      <w:r w:rsidR="00A42867" w:rsidRPr="0003772F">
        <w:t>mani</w:t>
      </w:r>
      <w:proofErr w:type="spellEnd"/>
      <w:r w:rsidR="00A42867" w:rsidRPr="0003772F">
        <w:t>/</w:t>
      </w:r>
      <w:proofErr w:type="spellStart"/>
      <w:r w:rsidR="00A42867" w:rsidRPr="0003772F">
        <w:t>pedi</w:t>
      </w:r>
      <w:proofErr w:type="spellEnd"/>
      <w:r w:rsidR="00A42867" w:rsidRPr="0003772F">
        <w:t xml:space="preserve"> girl, hair stylist, the best/worst/fav bar tender(s),</w:t>
      </w:r>
      <w:r w:rsidR="003C5EB0" w:rsidRPr="0003772F">
        <w:t xml:space="preserve"> </w:t>
      </w:r>
      <w:r w:rsidR="00244655" w:rsidRPr="0003772F">
        <w:t xml:space="preserve">the janitor, </w:t>
      </w:r>
      <w:r w:rsidR="003A58B4" w:rsidRPr="0003772F">
        <w:t xml:space="preserve">one’s </w:t>
      </w:r>
      <w:proofErr w:type="spellStart"/>
      <w:r w:rsidR="003C5EB0" w:rsidRPr="0003772F">
        <w:t>obs</w:t>
      </w:r>
      <w:proofErr w:type="spellEnd"/>
      <w:r w:rsidR="003C5EB0" w:rsidRPr="0003772F">
        <w:t xml:space="preserve">/gyn, </w:t>
      </w:r>
      <w:r w:rsidR="00244655" w:rsidRPr="0003772F">
        <w:t xml:space="preserve">one’s </w:t>
      </w:r>
      <w:r w:rsidR="003C5EB0" w:rsidRPr="0003772F">
        <w:t>mentor</w:t>
      </w:r>
      <w:r w:rsidR="00A42867" w:rsidRPr="0003772F">
        <w:t xml:space="preserve">, </w:t>
      </w:r>
      <w:r w:rsidR="00244655" w:rsidRPr="0003772F">
        <w:t>and in a more recent thesis, Michael Phelps (8 gold medals at the 2008 Olympic games in Beijing</w:t>
      </w:r>
      <w:r w:rsidR="00E901D7" w:rsidRPr="0003772F">
        <w:t>, China</w:t>
      </w:r>
      <w:r w:rsidR="008A5EA8" w:rsidRPr="0003772F">
        <w:t>, way to go…)</w:t>
      </w:r>
    </w:p>
    <w:p w14:paraId="6BA1A4FF" w14:textId="77777777" w:rsidR="00BD68D8" w:rsidRDefault="00BD68D8" w:rsidP="00BA09B6">
      <w:pPr>
        <w:pStyle w:val="thesis-bodytext"/>
      </w:pPr>
    </w:p>
    <w:p w14:paraId="1A01720B" w14:textId="77777777" w:rsidR="003319E8" w:rsidRPr="0003772F" w:rsidRDefault="00A42867" w:rsidP="00BA09B6">
      <w:pPr>
        <w:pStyle w:val="thesis-bodytext"/>
      </w:pPr>
      <w:r w:rsidRPr="0003772F">
        <w:t xml:space="preserve">Keep in mind that one </w:t>
      </w:r>
      <w:proofErr w:type="gramStart"/>
      <w:r w:rsidR="003A58B4" w:rsidRPr="0003772F">
        <w:t>has to</w:t>
      </w:r>
      <w:proofErr w:type="gramEnd"/>
      <w:r w:rsidRPr="0003772F">
        <w:t xml:space="preserve"> use one’s own words</w:t>
      </w:r>
      <w:r w:rsidR="003C5EB0" w:rsidRPr="0003772F">
        <w:t xml:space="preserve"> when writing an acknowledgement</w:t>
      </w:r>
      <w:r w:rsidRPr="0003772F">
        <w:t>.</w:t>
      </w:r>
      <w:r w:rsidR="0032024F" w:rsidRPr="0003772F">
        <w:t xml:space="preserve"> Plagiarism is unauthorized.</w:t>
      </w:r>
    </w:p>
    <w:p w14:paraId="4480C80B" w14:textId="77777777" w:rsidR="003D6591" w:rsidRPr="0003772F" w:rsidRDefault="003D6591" w:rsidP="003319E8">
      <w:pPr>
        <w:pStyle w:val="Heading1"/>
      </w:pPr>
      <w:bookmarkStart w:id="4" w:name="_Toc208803838"/>
      <w:r w:rsidRPr="0003772F">
        <w:lastRenderedPageBreak/>
        <w:t>TABLE OF CONTENTS</w:t>
      </w:r>
      <w:bookmarkEnd w:id="4"/>
    </w:p>
    <w:p w14:paraId="1B8722BE" w14:textId="77777777" w:rsidR="00AB5101" w:rsidRPr="0003772F" w:rsidRDefault="00AB5101" w:rsidP="003319E8">
      <w:pPr>
        <w:pStyle w:val="Title"/>
        <w:tabs>
          <w:tab w:val="right" w:pos="8280"/>
        </w:tabs>
        <w:spacing w:line="480" w:lineRule="auto"/>
        <w:jc w:val="left"/>
      </w:pPr>
      <w:r w:rsidRPr="0003772F">
        <w:t>Chapter</w:t>
      </w:r>
      <w:r w:rsidR="003319E8" w:rsidRPr="0003772F">
        <w:tab/>
      </w:r>
      <w:r w:rsidRPr="0003772F">
        <w:t>Page</w:t>
      </w:r>
    </w:p>
    <w:p w14:paraId="2A4C9736" w14:textId="77777777" w:rsidR="00BA09B6" w:rsidRPr="007D3322" w:rsidRDefault="003319E8" w:rsidP="00BA09B6">
      <w:pPr>
        <w:rPr>
          <w:color w:val="FF0000"/>
        </w:rPr>
      </w:pPr>
      <w:r w:rsidRPr="007D3322">
        <w:rPr>
          <w:color w:val="FF0000"/>
        </w:rPr>
        <w:t xml:space="preserve">The table of contents is most easily created automatically (!!) with REFERENCE tools within WORD. Click on the following sequence: insert, reference, index and tables, table of contents, okay.  </w:t>
      </w:r>
      <w:r w:rsidR="00866D9F" w:rsidRPr="007D3322">
        <w:rPr>
          <w:color w:val="FF0000"/>
        </w:rPr>
        <w:t xml:space="preserve">The chapter titles and section headers </w:t>
      </w:r>
      <w:r w:rsidR="00415A12">
        <w:rPr>
          <w:color w:val="FF0000"/>
        </w:rPr>
        <w:t>should have been</w:t>
      </w:r>
      <w:r w:rsidR="00866D9F" w:rsidRPr="007D3322">
        <w:rPr>
          <w:color w:val="FF0000"/>
        </w:rPr>
        <w:t xml:space="preserve"> set to create a table of contents.  It is important that the styles laid out in this template are used to maximize the benefits of the template and MS WORD options.  </w:t>
      </w:r>
      <w:r w:rsidRPr="007D3322">
        <w:rPr>
          <w:color w:val="FF0000"/>
        </w:rPr>
        <w:t>T</w:t>
      </w:r>
      <w:r w:rsidR="00866D9F" w:rsidRPr="007D3322">
        <w:rPr>
          <w:color w:val="FF0000"/>
        </w:rPr>
        <w:t xml:space="preserve">he table of contents </w:t>
      </w:r>
      <w:r w:rsidRPr="007D3322">
        <w:rPr>
          <w:color w:val="FF0000"/>
        </w:rPr>
        <w:t xml:space="preserve">can be updated as you revise your thesis </w:t>
      </w:r>
      <w:r w:rsidR="00BA09B6" w:rsidRPr="007D3322">
        <w:rPr>
          <w:color w:val="FF0000"/>
        </w:rPr>
        <w:t>by using right mouse button and clicking on “update field.”  With this approach, there is no need to copy and paste or retype your chapter and section titles.</w:t>
      </w:r>
    </w:p>
    <w:p w14:paraId="5751B155" w14:textId="77777777" w:rsidR="007D3322" w:rsidRPr="0003772F" w:rsidRDefault="007D3322" w:rsidP="00BA09B6"/>
    <w:p w14:paraId="740CE4FD" w14:textId="77777777" w:rsidR="007D3322" w:rsidRDefault="003319E8" w:rsidP="007D3322">
      <w:pPr>
        <w:pStyle w:val="TOC1"/>
        <w:tabs>
          <w:tab w:val="right" w:leader="dot" w:pos="8630"/>
        </w:tabs>
        <w:spacing w:line="480" w:lineRule="auto"/>
        <w:rPr>
          <w:noProof/>
          <w:szCs w:val="24"/>
        </w:rPr>
      </w:pPr>
      <w:r w:rsidRPr="0003772F">
        <w:fldChar w:fldCharType="begin"/>
      </w:r>
      <w:r w:rsidRPr="0003772F">
        <w:instrText xml:space="preserve"> TOC \o "1-3" \h \z \u </w:instrText>
      </w:r>
      <w:r w:rsidRPr="0003772F">
        <w:fldChar w:fldCharType="separate"/>
      </w:r>
      <w:hyperlink w:anchor="_Toc208803836" w:history="1">
        <w:r w:rsidR="007D3322" w:rsidRPr="003B4496">
          <w:rPr>
            <w:rStyle w:val="Hyperlink"/>
            <w:noProof/>
          </w:rPr>
          <w:t>ABSTRACT</w:t>
        </w:r>
        <w:r w:rsidR="007D3322">
          <w:rPr>
            <w:noProof/>
            <w:webHidden/>
          </w:rPr>
          <w:tab/>
        </w:r>
        <w:r w:rsidR="007D3322">
          <w:rPr>
            <w:noProof/>
            <w:webHidden/>
          </w:rPr>
          <w:fldChar w:fldCharType="begin"/>
        </w:r>
        <w:r w:rsidR="007D3322">
          <w:rPr>
            <w:noProof/>
            <w:webHidden/>
          </w:rPr>
          <w:instrText xml:space="preserve"> PAGEREF _Toc208803836 \h </w:instrText>
        </w:r>
        <w:r w:rsidR="007D3322">
          <w:rPr>
            <w:noProof/>
            <w:webHidden/>
          </w:rPr>
        </w:r>
        <w:r w:rsidR="007D3322">
          <w:rPr>
            <w:noProof/>
            <w:webHidden/>
          </w:rPr>
          <w:fldChar w:fldCharType="separate"/>
        </w:r>
        <w:r w:rsidR="00EE672D">
          <w:rPr>
            <w:noProof/>
            <w:webHidden/>
          </w:rPr>
          <w:t>iii</w:t>
        </w:r>
        <w:r w:rsidR="007D3322">
          <w:rPr>
            <w:noProof/>
            <w:webHidden/>
          </w:rPr>
          <w:fldChar w:fldCharType="end"/>
        </w:r>
      </w:hyperlink>
    </w:p>
    <w:p w14:paraId="2DB9B952" w14:textId="77777777" w:rsidR="007D3322" w:rsidRDefault="001F6EDD" w:rsidP="007D3322">
      <w:pPr>
        <w:pStyle w:val="TOC1"/>
        <w:tabs>
          <w:tab w:val="right" w:leader="dot" w:pos="8630"/>
        </w:tabs>
        <w:spacing w:line="480" w:lineRule="auto"/>
        <w:rPr>
          <w:noProof/>
          <w:szCs w:val="24"/>
        </w:rPr>
      </w:pPr>
      <w:hyperlink w:anchor="_Toc208803837" w:history="1">
        <w:r w:rsidR="007D3322" w:rsidRPr="003B4496">
          <w:rPr>
            <w:rStyle w:val="Hyperlink"/>
            <w:noProof/>
          </w:rPr>
          <w:t>ACKNOWLEDGMENTS</w:t>
        </w:r>
        <w:r w:rsidR="007D3322">
          <w:rPr>
            <w:noProof/>
            <w:webHidden/>
          </w:rPr>
          <w:tab/>
        </w:r>
        <w:r w:rsidR="007D3322">
          <w:rPr>
            <w:noProof/>
            <w:webHidden/>
          </w:rPr>
          <w:fldChar w:fldCharType="begin"/>
        </w:r>
        <w:r w:rsidR="007D3322">
          <w:rPr>
            <w:noProof/>
            <w:webHidden/>
          </w:rPr>
          <w:instrText xml:space="preserve"> PAGEREF _Toc208803837 \h </w:instrText>
        </w:r>
        <w:r w:rsidR="007D3322">
          <w:rPr>
            <w:noProof/>
            <w:webHidden/>
          </w:rPr>
        </w:r>
        <w:r w:rsidR="007D3322">
          <w:rPr>
            <w:noProof/>
            <w:webHidden/>
          </w:rPr>
          <w:fldChar w:fldCharType="separate"/>
        </w:r>
        <w:r w:rsidR="00EE672D">
          <w:rPr>
            <w:noProof/>
            <w:webHidden/>
          </w:rPr>
          <w:t>iii</w:t>
        </w:r>
        <w:r w:rsidR="007D3322">
          <w:rPr>
            <w:noProof/>
            <w:webHidden/>
          </w:rPr>
          <w:fldChar w:fldCharType="end"/>
        </w:r>
      </w:hyperlink>
    </w:p>
    <w:p w14:paraId="4907388F" w14:textId="77777777" w:rsidR="007D3322" w:rsidRDefault="001F6EDD" w:rsidP="007D3322">
      <w:pPr>
        <w:pStyle w:val="TOC1"/>
        <w:tabs>
          <w:tab w:val="right" w:leader="dot" w:pos="8630"/>
        </w:tabs>
        <w:spacing w:line="480" w:lineRule="auto"/>
        <w:rPr>
          <w:noProof/>
          <w:szCs w:val="24"/>
        </w:rPr>
      </w:pPr>
      <w:hyperlink w:anchor="_Toc208803838" w:history="1">
        <w:r w:rsidR="007D3322" w:rsidRPr="003B4496">
          <w:rPr>
            <w:rStyle w:val="Hyperlink"/>
            <w:noProof/>
          </w:rPr>
          <w:t>TABLE OF CONTENTS</w:t>
        </w:r>
        <w:r w:rsidR="007D3322">
          <w:rPr>
            <w:noProof/>
            <w:webHidden/>
          </w:rPr>
          <w:tab/>
        </w:r>
        <w:r w:rsidR="007D3322">
          <w:rPr>
            <w:noProof/>
            <w:webHidden/>
          </w:rPr>
          <w:fldChar w:fldCharType="begin"/>
        </w:r>
        <w:r w:rsidR="007D3322">
          <w:rPr>
            <w:noProof/>
            <w:webHidden/>
          </w:rPr>
          <w:instrText xml:space="preserve"> PAGEREF _Toc208803838 \h </w:instrText>
        </w:r>
        <w:r w:rsidR="007D3322">
          <w:rPr>
            <w:noProof/>
            <w:webHidden/>
          </w:rPr>
        </w:r>
        <w:r w:rsidR="007D3322">
          <w:rPr>
            <w:noProof/>
            <w:webHidden/>
          </w:rPr>
          <w:fldChar w:fldCharType="separate"/>
        </w:r>
        <w:r w:rsidR="00EE672D">
          <w:rPr>
            <w:noProof/>
            <w:webHidden/>
          </w:rPr>
          <w:t>iii</w:t>
        </w:r>
        <w:r w:rsidR="007D3322">
          <w:rPr>
            <w:noProof/>
            <w:webHidden/>
          </w:rPr>
          <w:fldChar w:fldCharType="end"/>
        </w:r>
      </w:hyperlink>
    </w:p>
    <w:p w14:paraId="3511A183" w14:textId="77777777" w:rsidR="007D3322" w:rsidRDefault="001F6EDD" w:rsidP="007D3322">
      <w:pPr>
        <w:pStyle w:val="TOC1"/>
        <w:tabs>
          <w:tab w:val="right" w:leader="dot" w:pos="8630"/>
        </w:tabs>
        <w:spacing w:line="480" w:lineRule="auto"/>
        <w:rPr>
          <w:noProof/>
          <w:szCs w:val="24"/>
        </w:rPr>
      </w:pPr>
      <w:hyperlink w:anchor="_Toc208803839" w:history="1">
        <w:r w:rsidR="007D3322" w:rsidRPr="003B4496">
          <w:rPr>
            <w:rStyle w:val="Hyperlink"/>
            <w:noProof/>
          </w:rPr>
          <w:t>LIST OF TABLES</w:t>
        </w:r>
        <w:r w:rsidR="007D3322">
          <w:rPr>
            <w:noProof/>
            <w:webHidden/>
          </w:rPr>
          <w:tab/>
        </w:r>
        <w:r w:rsidR="007D3322">
          <w:rPr>
            <w:noProof/>
            <w:webHidden/>
          </w:rPr>
          <w:fldChar w:fldCharType="begin"/>
        </w:r>
        <w:r w:rsidR="007D3322">
          <w:rPr>
            <w:noProof/>
            <w:webHidden/>
          </w:rPr>
          <w:instrText xml:space="preserve"> PAGEREF _Toc208803839 \h </w:instrText>
        </w:r>
        <w:r w:rsidR="007D3322">
          <w:rPr>
            <w:noProof/>
            <w:webHidden/>
          </w:rPr>
        </w:r>
        <w:r w:rsidR="007D3322">
          <w:rPr>
            <w:noProof/>
            <w:webHidden/>
          </w:rPr>
          <w:fldChar w:fldCharType="separate"/>
        </w:r>
        <w:r w:rsidR="00EE672D">
          <w:rPr>
            <w:noProof/>
            <w:webHidden/>
          </w:rPr>
          <w:t>iii</w:t>
        </w:r>
        <w:r w:rsidR="007D3322">
          <w:rPr>
            <w:noProof/>
            <w:webHidden/>
          </w:rPr>
          <w:fldChar w:fldCharType="end"/>
        </w:r>
      </w:hyperlink>
    </w:p>
    <w:p w14:paraId="006DF716" w14:textId="77777777" w:rsidR="007D3322" w:rsidRDefault="001F6EDD" w:rsidP="007D3322">
      <w:pPr>
        <w:pStyle w:val="TOC1"/>
        <w:tabs>
          <w:tab w:val="right" w:leader="dot" w:pos="8630"/>
        </w:tabs>
        <w:spacing w:line="480" w:lineRule="auto"/>
        <w:rPr>
          <w:noProof/>
          <w:szCs w:val="24"/>
        </w:rPr>
      </w:pPr>
      <w:hyperlink w:anchor="_Toc208803840" w:history="1">
        <w:r w:rsidR="007D3322" w:rsidRPr="003B4496">
          <w:rPr>
            <w:rStyle w:val="Hyperlink"/>
            <w:noProof/>
          </w:rPr>
          <w:t>LIST OF FIGURES</w:t>
        </w:r>
        <w:r w:rsidR="007D3322">
          <w:rPr>
            <w:noProof/>
            <w:webHidden/>
          </w:rPr>
          <w:tab/>
        </w:r>
        <w:r w:rsidR="007D3322">
          <w:rPr>
            <w:noProof/>
            <w:webHidden/>
          </w:rPr>
          <w:fldChar w:fldCharType="begin"/>
        </w:r>
        <w:r w:rsidR="007D3322">
          <w:rPr>
            <w:noProof/>
            <w:webHidden/>
          </w:rPr>
          <w:instrText xml:space="preserve"> PAGEREF _Toc208803840 \h </w:instrText>
        </w:r>
        <w:r w:rsidR="007D3322">
          <w:rPr>
            <w:noProof/>
            <w:webHidden/>
          </w:rPr>
        </w:r>
        <w:r w:rsidR="007D3322">
          <w:rPr>
            <w:noProof/>
            <w:webHidden/>
          </w:rPr>
          <w:fldChar w:fldCharType="separate"/>
        </w:r>
        <w:r w:rsidR="00EE672D">
          <w:rPr>
            <w:noProof/>
            <w:webHidden/>
          </w:rPr>
          <w:t>iii</w:t>
        </w:r>
        <w:r w:rsidR="007D3322">
          <w:rPr>
            <w:noProof/>
            <w:webHidden/>
          </w:rPr>
          <w:fldChar w:fldCharType="end"/>
        </w:r>
      </w:hyperlink>
    </w:p>
    <w:p w14:paraId="15ACA7F7" w14:textId="77777777" w:rsidR="007D3322" w:rsidRDefault="001F6EDD" w:rsidP="007D3322">
      <w:pPr>
        <w:pStyle w:val="TOC1"/>
        <w:tabs>
          <w:tab w:val="right" w:leader="dot" w:pos="8630"/>
        </w:tabs>
        <w:spacing w:line="480" w:lineRule="auto"/>
        <w:rPr>
          <w:noProof/>
          <w:szCs w:val="24"/>
        </w:rPr>
      </w:pPr>
      <w:hyperlink w:anchor="_Toc208803841" w:history="1">
        <w:r w:rsidR="007D3322" w:rsidRPr="003B4496">
          <w:rPr>
            <w:rStyle w:val="Hyperlink"/>
            <w:noProof/>
          </w:rPr>
          <w:t>CHAPTER I: Introduction</w:t>
        </w:r>
        <w:r w:rsidR="007D3322">
          <w:rPr>
            <w:noProof/>
            <w:webHidden/>
          </w:rPr>
          <w:tab/>
        </w:r>
        <w:r w:rsidR="007D3322">
          <w:rPr>
            <w:noProof/>
            <w:webHidden/>
          </w:rPr>
          <w:fldChar w:fldCharType="begin"/>
        </w:r>
        <w:r w:rsidR="007D3322">
          <w:rPr>
            <w:noProof/>
            <w:webHidden/>
          </w:rPr>
          <w:instrText xml:space="preserve"> PAGEREF _Toc208803841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1BB45F36" w14:textId="77777777" w:rsidR="007D3322" w:rsidRDefault="001F6EDD" w:rsidP="007D3322">
      <w:pPr>
        <w:pStyle w:val="TOC1"/>
        <w:tabs>
          <w:tab w:val="right" w:leader="dot" w:pos="8630"/>
        </w:tabs>
        <w:spacing w:line="480" w:lineRule="auto"/>
        <w:rPr>
          <w:noProof/>
          <w:szCs w:val="24"/>
        </w:rPr>
      </w:pPr>
      <w:hyperlink w:anchor="_Toc208803842" w:history="1">
        <w:r w:rsidR="007D3322" w:rsidRPr="003B4496">
          <w:rPr>
            <w:rStyle w:val="Hyperlink"/>
            <w:noProof/>
          </w:rPr>
          <w:t>CHAPTER II: Background and Literature Review</w:t>
        </w:r>
        <w:r w:rsidR="007D3322">
          <w:rPr>
            <w:noProof/>
            <w:webHidden/>
          </w:rPr>
          <w:tab/>
        </w:r>
        <w:r w:rsidR="007D3322">
          <w:rPr>
            <w:noProof/>
            <w:webHidden/>
          </w:rPr>
          <w:fldChar w:fldCharType="begin"/>
        </w:r>
        <w:r w:rsidR="007D3322">
          <w:rPr>
            <w:noProof/>
            <w:webHidden/>
          </w:rPr>
          <w:instrText xml:space="preserve"> PAGEREF _Toc208803842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71B56D99" w14:textId="77777777" w:rsidR="007D3322" w:rsidRDefault="001F6EDD" w:rsidP="007D3322">
      <w:pPr>
        <w:pStyle w:val="TOC2"/>
        <w:tabs>
          <w:tab w:val="right" w:leader="dot" w:pos="8630"/>
        </w:tabs>
        <w:spacing w:line="480" w:lineRule="auto"/>
        <w:rPr>
          <w:noProof/>
          <w:szCs w:val="24"/>
        </w:rPr>
      </w:pPr>
      <w:hyperlink w:anchor="_Toc208803843" w:history="1">
        <w:r w:rsidR="007D3322" w:rsidRPr="003B4496">
          <w:rPr>
            <w:rStyle w:val="Hyperlink"/>
            <w:noProof/>
          </w:rPr>
          <w:t>Section header</w:t>
        </w:r>
        <w:r w:rsidR="007D3322">
          <w:rPr>
            <w:noProof/>
            <w:webHidden/>
          </w:rPr>
          <w:tab/>
        </w:r>
        <w:r w:rsidR="007D3322">
          <w:rPr>
            <w:noProof/>
            <w:webHidden/>
          </w:rPr>
          <w:fldChar w:fldCharType="begin"/>
        </w:r>
        <w:r w:rsidR="007D3322">
          <w:rPr>
            <w:noProof/>
            <w:webHidden/>
          </w:rPr>
          <w:instrText xml:space="preserve"> PAGEREF _Toc208803843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583A7A02" w14:textId="77777777" w:rsidR="007D3322" w:rsidRDefault="001F6EDD" w:rsidP="007D3322">
      <w:pPr>
        <w:pStyle w:val="TOC3"/>
        <w:tabs>
          <w:tab w:val="right" w:leader="dot" w:pos="8630"/>
        </w:tabs>
        <w:spacing w:line="480" w:lineRule="auto"/>
        <w:rPr>
          <w:noProof/>
          <w:szCs w:val="24"/>
        </w:rPr>
      </w:pPr>
      <w:hyperlink w:anchor="_Toc208803844" w:history="1">
        <w:r w:rsidR="007D3322" w:rsidRPr="003B4496">
          <w:rPr>
            <w:rStyle w:val="Hyperlink"/>
            <w:noProof/>
          </w:rPr>
          <w:t>Sub heading (heading 3)</w:t>
        </w:r>
        <w:r w:rsidR="007D3322">
          <w:rPr>
            <w:noProof/>
            <w:webHidden/>
          </w:rPr>
          <w:tab/>
        </w:r>
        <w:r w:rsidR="007D3322">
          <w:rPr>
            <w:noProof/>
            <w:webHidden/>
          </w:rPr>
          <w:fldChar w:fldCharType="begin"/>
        </w:r>
        <w:r w:rsidR="007D3322">
          <w:rPr>
            <w:noProof/>
            <w:webHidden/>
          </w:rPr>
          <w:instrText xml:space="preserve"> PAGEREF _Toc208803844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566784DA" w14:textId="77777777" w:rsidR="007D3322" w:rsidRDefault="001F6EDD" w:rsidP="007D3322">
      <w:pPr>
        <w:pStyle w:val="TOC3"/>
        <w:tabs>
          <w:tab w:val="right" w:leader="dot" w:pos="8630"/>
        </w:tabs>
        <w:spacing w:line="480" w:lineRule="auto"/>
        <w:rPr>
          <w:noProof/>
          <w:szCs w:val="24"/>
        </w:rPr>
      </w:pPr>
      <w:hyperlink w:anchor="_Toc208803845" w:history="1">
        <w:r w:rsidR="007D3322" w:rsidRPr="003B4496">
          <w:rPr>
            <w:rStyle w:val="Hyperlink"/>
            <w:noProof/>
          </w:rPr>
          <w:t>Sub-sub heading (heading 4)</w:t>
        </w:r>
        <w:r w:rsidR="007D3322">
          <w:rPr>
            <w:noProof/>
            <w:webHidden/>
          </w:rPr>
          <w:tab/>
        </w:r>
        <w:r w:rsidR="007D3322">
          <w:rPr>
            <w:noProof/>
            <w:webHidden/>
          </w:rPr>
          <w:fldChar w:fldCharType="begin"/>
        </w:r>
        <w:r w:rsidR="007D3322">
          <w:rPr>
            <w:noProof/>
            <w:webHidden/>
          </w:rPr>
          <w:instrText xml:space="preserve"> PAGEREF _Toc208803845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5C608F23" w14:textId="77777777" w:rsidR="007D3322" w:rsidRDefault="001F6EDD" w:rsidP="007D3322">
      <w:pPr>
        <w:pStyle w:val="TOC3"/>
        <w:tabs>
          <w:tab w:val="right" w:leader="dot" w:pos="8630"/>
        </w:tabs>
        <w:spacing w:line="480" w:lineRule="auto"/>
        <w:rPr>
          <w:noProof/>
          <w:szCs w:val="24"/>
        </w:rPr>
      </w:pPr>
      <w:hyperlink w:anchor="_Toc208803846" w:history="1">
        <w:r w:rsidR="007D3322" w:rsidRPr="003B4496">
          <w:rPr>
            <w:rStyle w:val="Hyperlink"/>
            <w:noProof/>
          </w:rPr>
          <w:t>Equations</w:t>
        </w:r>
        <w:r w:rsidR="007D3322">
          <w:rPr>
            <w:noProof/>
            <w:webHidden/>
          </w:rPr>
          <w:tab/>
        </w:r>
        <w:r w:rsidR="007D3322">
          <w:rPr>
            <w:noProof/>
            <w:webHidden/>
          </w:rPr>
          <w:fldChar w:fldCharType="begin"/>
        </w:r>
        <w:r w:rsidR="007D3322">
          <w:rPr>
            <w:noProof/>
            <w:webHidden/>
          </w:rPr>
          <w:instrText xml:space="preserve"> PAGEREF _Toc208803846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7F6019C9" w14:textId="77777777" w:rsidR="007D3322" w:rsidRDefault="001F6EDD" w:rsidP="007D3322">
      <w:pPr>
        <w:pStyle w:val="TOC3"/>
        <w:tabs>
          <w:tab w:val="right" w:leader="dot" w:pos="8630"/>
        </w:tabs>
        <w:spacing w:line="480" w:lineRule="auto"/>
        <w:rPr>
          <w:noProof/>
          <w:szCs w:val="24"/>
        </w:rPr>
      </w:pPr>
      <w:hyperlink w:anchor="_Toc208803847" w:history="1">
        <w:r w:rsidR="007D3322" w:rsidRPr="003B4496">
          <w:rPr>
            <w:rStyle w:val="Hyperlink"/>
            <w:noProof/>
          </w:rPr>
          <w:t>Tables</w:t>
        </w:r>
        <w:r w:rsidR="007D3322">
          <w:rPr>
            <w:noProof/>
            <w:webHidden/>
          </w:rPr>
          <w:tab/>
        </w:r>
        <w:r w:rsidR="007D3322">
          <w:rPr>
            <w:noProof/>
            <w:webHidden/>
          </w:rPr>
          <w:fldChar w:fldCharType="begin"/>
        </w:r>
        <w:r w:rsidR="007D3322">
          <w:rPr>
            <w:noProof/>
            <w:webHidden/>
          </w:rPr>
          <w:instrText xml:space="preserve"> PAGEREF _Toc208803847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24CA3FB0" w14:textId="77777777" w:rsidR="007D3322" w:rsidRDefault="001F6EDD" w:rsidP="007D3322">
      <w:pPr>
        <w:pStyle w:val="TOC3"/>
        <w:tabs>
          <w:tab w:val="right" w:leader="dot" w:pos="8630"/>
        </w:tabs>
        <w:spacing w:line="480" w:lineRule="auto"/>
        <w:rPr>
          <w:noProof/>
          <w:szCs w:val="24"/>
        </w:rPr>
      </w:pPr>
      <w:hyperlink w:anchor="_Toc208803848" w:history="1">
        <w:r w:rsidR="007D3322" w:rsidRPr="003B4496">
          <w:rPr>
            <w:rStyle w:val="Hyperlink"/>
            <w:noProof/>
          </w:rPr>
          <w:t>Figures</w:t>
        </w:r>
        <w:r w:rsidR="007D3322">
          <w:rPr>
            <w:noProof/>
            <w:webHidden/>
          </w:rPr>
          <w:tab/>
        </w:r>
        <w:r w:rsidR="007D3322">
          <w:rPr>
            <w:noProof/>
            <w:webHidden/>
          </w:rPr>
          <w:fldChar w:fldCharType="begin"/>
        </w:r>
        <w:r w:rsidR="007D3322">
          <w:rPr>
            <w:noProof/>
            <w:webHidden/>
          </w:rPr>
          <w:instrText xml:space="preserve"> PAGEREF _Toc208803848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7DFA0C97" w14:textId="77777777" w:rsidR="007D3322" w:rsidRDefault="001F6EDD" w:rsidP="007D3322">
      <w:pPr>
        <w:pStyle w:val="TOC1"/>
        <w:tabs>
          <w:tab w:val="right" w:leader="dot" w:pos="8630"/>
        </w:tabs>
        <w:spacing w:line="480" w:lineRule="auto"/>
        <w:rPr>
          <w:noProof/>
          <w:szCs w:val="24"/>
        </w:rPr>
      </w:pPr>
      <w:hyperlink w:anchor="_Toc208803849" w:history="1">
        <w:r w:rsidR="007D3322" w:rsidRPr="003B4496">
          <w:rPr>
            <w:rStyle w:val="Hyperlink"/>
            <w:noProof/>
          </w:rPr>
          <w:t>CHAPTER III: METHODOLOGY</w:t>
        </w:r>
        <w:r w:rsidR="007D3322">
          <w:rPr>
            <w:noProof/>
            <w:webHidden/>
          </w:rPr>
          <w:tab/>
        </w:r>
        <w:r w:rsidR="007D3322">
          <w:rPr>
            <w:noProof/>
            <w:webHidden/>
          </w:rPr>
          <w:fldChar w:fldCharType="begin"/>
        </w:r>
        <w:r w:rsidR="007D3322">
          <w:rPr>
            <w:noProof/>
            <w:webHidden/>
          </w:rPr>
          <w:instrText xml:space="preserve"> PAGEREF _Toc208803849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7CC1EBE5" w14:textId="77777777" w:rsidR="007D3322" w:rsidRDefault="001F6EDD" w:rsidP="007D3322">
      <w:pPr>
        <w:pStyle w:val="TOC1"/>
        <w:tabs>
          <w:tab w:val="right" w:leader="dot" w:pos="8630"/>
        </w:tabs>
        <w:spacing w:line="480" w:lineRule="auto"/>
        <w:rPr>
          <w:noProof/>
          <w:szCs w:val="24"/>
        </w:rPr>
      </w:pPr>
      <w:hyperlink w:anchor="_Toc208803850" w:history="1">
        <w:r w:rsidR="007D3322" w:rsidRPr="003B4496">
          <w:rPr>
            <w:rStyle w:val="Hyperlink"/>
            <w:noProof/>
          </w:rPr>
          <w:t>CHAPTER IV: RESULTS</w:t>
        </w:r>
        <w:r w:rsidR="007D3322">
          <w:rPr>
            <w:noProof/>
            <w:webHidden/>
          </w:rPr>
          <w:tab/>
        </w:r>
        <w:r w:rsidR="007D3322">
          <w:rPr>
            <w:noProof/>
            <w:webHidden/>
          </w:rPr>
          <w:fldChar w:fldCharType="begin"/>
        </w:r>
        <w:r w:rsidR="007D3322">
          <w:rPr>
            <w:noProof/>
            <w:webHidden/>
          </w:rPr>
          <w:instrText xml:space="preserve"> PAGEREF _Toc208803850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3683B7E3" w14:textId="77777777" w:rsidR="007D3322" w:rsidRDefault="001F6EDD" w:rsidP="007D3322">
      <w:pPr>
        <w:pStyle w:val="TOC1"/>
        <w:tabs>
          <w:tab w:val="right" w:leader="dot" w:pos="8630"/>
        </w:tabs>
        <w:spacing w:line="480" w:lineRule="auto"/>
        <w:rPr>
          <w:noProof/>
          <w:szCs w:val="24"/>
        </w:rPr>
      </w:pPr>
      <w:hyperlink w:anchor="_Toc208803851" w:history="1">
        <w:r w:rsidR="007D3322" w:rsidRPr="003B4496">
          <w:rPr>
            <w:rStyle w:val="Hyperlink"/>
            <w:noProof/>
          </w:rPr>
          <w:t>CHAPTER V: CONCLUSION</w:t>
        </w:r>
        <w:r w:rsidR="007D3322">
          <w:rPr>
            <w:noProof/>
            <w:webHidden/>
          </w:rPr>
          <w:tab/>
        </w:r>
        <w:r w:rsidR="007D3322">
          <w:rPr>
            <w:noProof/>
            <w:webHidden/>
          </w:rPr>
          <w:fldChar w:fldCharType="begin"/>
        </w:r>
        <w:r w:rsidR="007D3322">
          <w:rPr>
            <w:noProof/>
            <w:webHidden/>
          </w:rPr>
          <w:instrText xml:space="preserve"> PAGEREF _Toc208803851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76325781" w14:textId="77777777" w:rsidR="007D3322" w:rsidRDefault="001F6EDD" w:rsidP="007D3322">
      <w:pPr>
        <w:pStyle w:val="TOC1"/>
        <w:tabs>
          <w:tab w:val="right" w:leader="dot" w:pos="8630"/>
        </w:tabs>
        <w:spacing w:line="480" w:lineRule="auto"/>
        <w:rPr>
          <w:noProof/>
          <w:szCs w:val="24"/>
        </w:rPr>
      </w:pPr>
      <w:hyperlink w:anchor="_Toc208803852" w:history="1">
        <w:r w:rsidR="007D3322" w:rsidRPr="003B4496">
          <w:rPr>
            <w:rStyle w:val="Hyperlink"/>
            <w:noProof/>
          </w:rPr>
          <w:t>REFERENCES</w:t>
        </w:r>
        <w:r w:rsidR="007D3322">
          <w:rPr>
            <w:noProof/>
            <w:webHidden/>
          </w:rPr>
          <w:tab/>
        </w:r>
        <w:r w:rsidR="007D3322">
          <w:rPr>
            <w:noProof/>
            <w:webHidden/>
          </w:rPr>
          <w:fldChar w:fldCharType="begin"/>
        </w:r>
        <w:r w:rsidR="007D3322">
          <w:rPr>
            <w:noProof/>
            <w:webHidden/>
          </w:rPr>
          <w:instrText xml:space="preserve"> PAGEREF _Toc208803852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0453DA1E" w14:textId="77777777" w:rsidR="007D3322" w:rsidRDefault="001F6EDD" w:rsidP="007D3322">
      <w:pPr>
        <w:pStyle w:val="TOC1"/>
        <w:tabs>
          <w:tab w:val="right" w:leader="dot" w:pos="8630"/>
        </w:tabs>
        <w:spacing w:line="480" w:lineRule="auto"/>
        <w:rPr>
          <w:noProof/>
          <w:szCs w:val="24"/>
        </w:rPr>
      </w:pPr>
      <w:hyperlink w:anchor="_Toc208803853" w:history="1">
        <w:r w:rsidR="007D3322" w:rsidRPr="003B4496">
          <w:rPr>
            <w:rStyle w:val="Hyperlink"/>
            <w:noProof/>
          </w:rPr>
          <w:t>Appendix A</w:t>
        </w:r>
        <w:r w:rsidR="007D3322">
          <w:rPr>
            <w:noProof/>
            <w:webHidden/>
          </w:rPr>
          <w:tab/>
        </w:r>
        <w:r w:rsidR="007D3322">
          <w:rPr>
            <w:noProof/>
            <w:webHidden/>
          </w:rPr>
          <w:fldChar w:fldCharType="begin"/>
        </w:r>
        <w:r w:rsidR="007D3322">
          <w:rPr>
            <w:noProof/>
            <w:webHidden/>
          </w:rPr>
          <w:instrText xml:space="preserve"> PAGEREF _Toc208803853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1FE353E4" w14:textId="77777777" w:rsidR="007D3322" w:rsidRDefault="001F6EDD" w:rsidP="007D3322">
      <w:pPr>
        <w:pStyle w:val="TOC1"/>
        <w:tabs>
          <w:tab w:val="right" w:leader="dot" w:pos="8630"/>
        </w:tabs>
        <w:spacing w:line="480" w:lineRule="auto"/>
        <w:rPr>
          <w:noProof/>
          <w:szCs w:val="24"/>
        </w:rPr>
      </w:pPr>
      <w:hyperlink w:anchor="_Toc208803854" w:history="1">
        <w:r w:rsidR="007D3322" w:rsidRPr="003B4496">
          <w:rPr>
            <w:rStyle w:val="Hyperlink"/>
            <w:noProof/>
          </w:rPr>
          <w:t>BIBLIOGRAPHY</w:t>
        </w:r>
        <w:r w:rsidR="007D3322">
          <w:rPr>
            <w:noProof/>
            <w:webHidden/>
          </w:rPr>
          <w:tab/>
        </w:r>
        <w:r w:rsidR="007D3322">
          <w:rPr>
            <w:noProof/>
            <w:webHidden/>
          </w:rPr>
          <w:fldChar w:fldCharType="begin"/>
        </w:r>
        <w:r w:rsidR="007D3322">
          <w:rPr>
            <w:noProof/>
            <w:webHidden/>
          </w:rPr>
          <w:instrText xml:space="preserve"> PAGEREF _Toc208803854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6F1624FF" w14:textId="77777777" w:rsidR="007D3322" w:rsidRDefault="001F6EDD" w:rsidP="007D3322">
      <w:pPr>
        <w:pStyle w:val="TOC1"/>
        <w:tabs>
          <w:tab w:val="right" w:leader="dot" w:pos="8630"/>
        </w:tabs>
        <w:spacing w:line="480" w:lineRule="auto"/>
        <w:rPr>
          <w:noProof/>
          <w:szCs w:val="24"/>
        </w:rPr>
      </w:pPr>
      <w:hyperlink w:anchor="_Toc208803855" w:history="1">
        <w:r w:rsidR="007D3322" w:rsidRPr="003B4496">
          <w:rPr>
            <w:rStyle w:val="Hyperlink"/>
            <w:noProof/>
          </w:rPr>
          <w:t>Full Name Here</w:t>
        </w:r>
        <w:r w:rsidR="007D3322">
          <w:rPr>
            <w:noProof/>
            <w:webHidden/>
          </w:rPr>
          <w:tab/>
        </w:r>
        <w:r w:rsidR="007D3322">
          <w:rPr>
            <w:noProof/>
            <w:webHidden/>
          </w:rPr>
          <w:fldChar w:fldCharType="begin"/>
        </w:r>
        <w:r w:rsidR="007D3322">
          <w:rPr>
            <w:noProof/>
            <w:webHidden/>
          </w:rPr>
          <w:instrText xml:space="preserve"> PAGEREF _Toc208803855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3F963C4E" w14:textId="77777777" w:rsidR="007D3322" w:rsidRDefault="001F6EDD" w:rsidP="007D3322">
      <w:pPr>
        <w:pStyle w:val="TOC1"/>
        <w:tabs>
          <w:tab w:val="right" w:leader="dot" w:pos="8630"/>
        </w:tabs>
        <w:spacing w:line="480" w:lineRule="auto"/>
        <w:rPr>
          <w:noProof/>
          <w:szCs w:val="24"/>
        </w:rPr>
      </w:pPr>
      <w:hyperlink w:anchor="_Toc208803856" w:history="1">
        <w:r w:rsidR="007D3322" w:rsidRPr="003B4496">
          <w:rPr>
            <w:rStyle w:val="Hyperlink"/>
            <w:noProof/>
          </w:rPr>
          <w:t>Candidate for the Degree of</w:t>
        </w:r>
        <w:r w:rsidR="007D3322">
          <w:rPr>
            <w:noProof/>
            <w:webHidden/>
          </w:rPr>
          <w:tab/>
        </w:r>
        <w:r w:rsidR="007D3322">
          <w:rPr>
            <w:noProof/>
            <w:webHidden/>
          </w:rPr>
          <w:fldChar w:fldCharType="begin"/>
        </w:r>
        <w:r w:rsidR="007D3322">
          <w:rPr>
            <w:noProof/>
            <w:webHidden/>
          </w:rPr>
          <w:instrText xml:space="preserve"> PAGEREF _Toc208803856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019444F2" w14:textId="77777777" w:rsidR="007D3322" w:rsidRDefault="001F6EDD" w:rsidP="007D3322">
      <w:pPr>
        <w:pStyle w:val="TOC1"/>
        <w:tabs>
          <w:tab w:val="right" w:leader="dot" w:pos="8630"/>
        </w:tabs>
        <w:spacing w:line="480" w:lineRule="auto"/>
        <w:rPr>
          <w:noProof/>
          <w:szCs w:val="24"/>
        </w:rPr>
      </w:pPr>
      <w:hyperlink w:anchor="_Toc208803857" w:history="1">
        <w:r w:rsidR="007D3322" w:rsidRPr="003B4496">
          <w:rPr>
            <w:rStyle w:val="Hyperlink"/>
            <w:noProof/>
          </w:rPr>
          <w:t>Master of Science</w:t>
        </w:r>
        <w:r w:rsidR="007D3322">
          <w:rPr>
            <w:noProof/>
            <w:webHidden/>
          </w:rPr>
          <w:tab/>
        </w:r>
        <w:r w:rsidR="007D3322">
          <w:rPr>
            <w:noProof/>
            <w:webHidden/>
          </w:rPr>
          <w:fldChar w:fldCharType="begin"/>
        </w:r>
        <w:r w:rsidR="007D3322">
          <w:rPr>
            <w:noProof/>
            <w:webHidden/>
          </w:rPr>
          <w:instrText xml:space="preserve"> PAGEREF _Toc208803857 \h </w:instrText>
        </w:r>
        <w:r w:rsidR="007D3322">
          <w:rPr>
            <w:noProof/>
            <w:webHidden/>
          </w:rPr>
        </w:r>
        <w:r w:rsidR="007D3322">
          <w:rPr>
            <w:noProof/>
            <w:webHidden/>
          </w:rPr>
          <w:fldChar w:fldCharType="separate"/>
        </w:r>
        <w:r w:rsidR="00EE672D">
          <w:rPr>
            <w:noProof/>
            <w:webHidden/>
          </w:rPr>
          <w:t>3</w:t>
        </w:r>
        <w:r w:rsidR="007D3322">
          <w:rPr>
            <w:noProof/>
            <w:webHidden/>
          </w:rPr>
          <w:fldChar w:fldCharType="end"/>
        </w:r>
      </w:hyperlink>
    </w:p>
    <w:p w14:paraId="3025ABC4" w14:textId="77777777" w:rsidR="00AB5101" w:rsidRPr="0003772F" w:rsidRDefault="003319E8" w:rsidP="007D3322">
      <w:pPr>
        <w:pStyle w:val="Title"/>
        <w:spacing w:line="480" w:lineRule="auto"/>
        <w:jc w:val="left"/>
      </w:pPr>
      <w:r w:rsidRPr="0003772F">
        <w:fldChar w:fldCharType="end"/>
      </w:r>
    </w:p>
    <w:p w14:paraId="303B4C5B" w14:textId="77777777" w:rsidR="00B853C4" w:rsidRPr="0003772F" w:rsidRDefault="00B853C4" w:rsidP="00866D9F">
      <w:pPr>
        <w:pStyle w:val="Heading1"/>
      </w:pPr>
      <w:bookmarkStart w:id="5" w:name="_Toc208803839"/>
      <w:r w:rsidRPr="0003772F">
        <w:lastRenderedPageBreak/>
        <w:t>LIST OF TABLES</w:t>
      </w:r>
      <w:bookmarkEnd w:id="5"/>
    </w:p>
    <w:p w14:paraId="6DED0F57" w14:textId="77777777" w:rsidR="00B853C4" w:rsidRPr="00E434C2" w:rsidRDefault="00415A12" w:rsidP="00866D9F">
      <w:pPr>
        <w:rPr>
          <w:color w:val="FF0000"/>
        </w:rPr>
      </w:pPr>
      <w:r>
        <w:rPr>
          <w:color w:val="FF0000"/>
        </w:rPr>
        <w:t>The list of tables is also</w:t>
      </w:r>
      <w:r w:rsidR="00866D9F" w:rsidRPr="00E434C2">
        <w:rPr>
          <w:color w:val="FF0000"/>
        </w:rPr>
        <w:t xml:space="preserve"> easily created automatically (!!) with REFERENCE tools within WORD. Click on the following sequence: </w:t>
      </w:r>
      <w:r w:rsidR="00E434C2">
        <w:rPr>
          <w:color w:val="FF0000"/>
        </w:rPr>
        <w:t>“</w:t>
      </w:r>
      <w:r w:rsidR="00866D9F" w:rsidRPr="00E434C2">
        <w:rPr>
          <w:color w:val="FF0000"/>
        </w:rPr>
        <w:t xml:space="preserve">insert, reference, index and tables, table of </w:t>
      </w:r>
      <w:r w:rsidR="00BC7147" w:rsidRPr="00E434C2">
        <w:rPr>
          <w:color w:val="FF0000"/>
        </w:rPr>
        <w:t>figures</w:t>
      </w:r>
      <w:r w:rsidR="00866D9F" w:rsidRPr="00E434C2">
        <w:rPr>
          <w:color w:val="FF0000"/>
        </w:rPr>
        <w:t xml:space="preserve">, </w:t>
      </w:r>
      <w:r w:rsidR="00BC7147" w:rsidRPr="00E434C2">
        <w:rPr>
          <w:color w:val="FF0000"/>
        </w:rPr>
        <w:t xml:space="preserve">(find “caption label” box set </w:t>
      </w:r>
      <w:proofErr w:type="gramStart"/>
      <w:r w:rsidR="00BC7147" w:rsidRPr="00E434C2">
        <w:rPr>
          <w:color w:val="FF0000"/>
        </w:rPr>
        <w:t>as  –</w:t>
      </w:r>
      <w:proofErr w:type="gramEnd"/>
      <w:r w:rsidR="00BC7147" w:rsidRPr="00E434C2">
        <w:rPr>
          <w:color w:val="FF0000"/>
        </w:rPr>
        <w:t xml:space="preserve"> tables), </w:t>
      </w:r>
      <w:r w:rsidR="00866D9F" w:rsidRPr="00E434C2">
        <w:rPr>
          <w:color w:val="FF0000"/>
        </w:rPr>
        <w:t>okay.</w:t>
      </w:r>
      <w:r w:rsidR="00E434C2">
        <w:rPr>
          <w:color w:val="FF0000"/>
        </w:rPr>
        <w:t>”</w:t>
      </w:r>
      <w:r w:rsidR="00866D9F" w:rsidRPr="00E434C2">
        <w:rPr>
          <w:color w:val="FF0000"/>
        </w:rPr>
        <w:t xml:space="preserve">  This can be updated as you revise your thesis by using right mouse button and clicking on “update field.”  With this approach, there is no need to copy and paste or retype your chapter and section titles.</w:t>
      </w:r>
      <w:r w:rsidR="00BC7147" w:rsidRPr="00E434C2">
        <w:rPr>
          <w:color w:val="FF0000"/>
        </w:rPr>
        <w:t xml:space="preserve"> You need to also use the table captions within the body of your thesis (see examples below)</w:t>
      </w:r>
      <w:r w:rsidR="0015578C">
        <w:rPr>
          <w:color w:val="FF0000"/>
        </w:rPr>
        <w:t xml:space="preserve">.  </w:t>
      </w:r>
      <w:bookmarkStart w:id="6" w:name="OLE_LINK5"/>
      <w:bookmarkStart w:id="7" w:name="OLE_LINK6"/>
      <w:r w:rsidR="0015578C">
        <w:rPr>
          <w:color w:val="FF0000"/>
        </w:rPr>
        <w:t>The insertion of table captions in this manner also helps because word automatically renumbers the tables within the text when you insert another table in the middle.  There is no need for you to renumber the tables manually</w:t>
      </w:r>
      <w:bookmarkEnd w:id="6"/>
      <w:bookmarkEnd w:id="7"/>
    </w:p>
    <w:p w14:paraId="3A7281B7" w14:textId="77777777" w:rsidR="00E434C2" w:rsidRPr="0003772F" w:rsidRDefault="00E434C2" w:rsidP="00866D9F"/>
    <w:p w14:paraId="55E72A83" w14:textId="77777777" w:rsidR="00B853C4" w:rsidRDefault="00B853C4" w:rsidP="0015578C">
      <w:pPr>
        <w:pStyle w:val="Title"/>
        <w:tabs>
          <w:tab w:val="right" w:pos="8640"/>
        </w:tabs>
        <w:spacing w:line="480" w:lineRule="auto"/>
        <w:jc w:val="left"/>
      </w:pPr>
      <w:r w:rsidRPr="0003772F">
        <w:t>Table</w:t>
      </w:r>
      <w:r w:rsidR="00866D9F" w:rsidRPr="0003772F">
        <w:tab/>
      </w:r>
      <w:r w:rsidRPr="0003772F">
        <w:t>Page</w:t>
      </w:r>
    </w:p>
    <w:p w14:paraId="2056C60C" w14:textId="77777777" w:rsidR="00E434C2" w:rsidRDefault="007D3322" w:rsidP="00E434C2">
      <w:pPr>
        <w:pStyle w:val="TableofFigures"/>
        <w:tabs>
          <w:tab w:val="right" w:leader="dot" w:pos="8630"/>
        </w:tabs>
        <w:spacing w:line="480" w:lineRule="auto"/>
        <w:rPr>
          <w:noProof/>
          <w:szCs w:val="24"/>
        </w:rPr>
      </w:pPr>
      <w:r>
        <w:fldChar w:fldCharType="begin"/>
      </w:r>
      <w:r>
        <w:instrText xml:space="preserve"> TOC \h \z \c "Table" </w:instrText>
      </w:r>
      <w:r>
        <w:fldChar w:fldCharType="separate"/>
      </w:r>
      <w:hyperlink w:anchor="_Toc208807507" w:history="1">
        <w:r w:rsidR="00E434C2" w:rsidRPr="007838F9">
          <w:rPr>
            <w:rStyle w:val="Hyperlink"/>
            <w:noProof/>
          </w:rPr>
          <w:t>Table 1: Steps in creating a table</w:t>
        </w:r>
        <w:r w:rsidR="00E434C2">
          <w:rPr>
            <w:noProof/>
            <w:webHidden/>
          </w:rPr>
          <w:tab/>
        </w:r>
        <w:r w:rsidR="00E434C2">
          <w:rPr>
            <w:noProof/>
            <w:webHidden/>
          </w:rPr>
          <w:fldChar w:fldCharType="begin"/>
        </w:r>
        <w:r w:rsidR="00E434C2">
          <w:rPr>
            <w:noProof/>
            <w:webHidden/>
          </w:rPr>
          <w:instrText xml:space="preserve"> PAGEREF _Toc208807507 \h </w:instrText>
        </w:r>
        <w:r w:rsidR="00E434C2">
          <w:rPr>
            <w:noProof/>
            <w:webHidden/>
          </w:rPr>
        </w:r>
        <w:r w:rsidR="00E434C2">
          <w:rPr>
            <w:noProof/>
            <w:webHidden/>
          </w:rPr>
          <w:fldChar w:fldCharType="separate"/>
        </w:r>
        <w:r w:rsidR="00EE672D">
          <w:rPr>
            <w:noProof/>
            <w:webHidden/>
          </w:rPr>
          <w:t>3</w:t>
        </w:r>
        <w:r w:rsidR="00E434C2">
          <w:rPr>
            <w:noProof/>
            <w:webHidden/>
          </w:rPr>
          <w:fldChar w:fldCharType="end"/>
        </w:r>
      </w:hyperlink>
    </w:p>
    <w:p w14:paraId="3BF887C3" w14:textId="77777777" w:rsidR="00E434C2" w:rsidRDefault="001F6EDD" w:rsidP="00E434C2">
      <w:pPr>
        <w:pStyle w:val="TableofFigures"/>
        <w:tabs>
          <w:tab w:val="right" w:leader="dot" w:pos="8630"/>
        </w:tabs>
        <w:spacing w:line="480" w:lineRule="auto"/>
        <w:rPr>
          <w:noProof/>
          <w:szCs w:val="24"/>
        </w:rPr>
      </w:pPr>
      <w:hyperlink w:anchor="_Toc208807508" w:history="1">
        <w:r w:rsidR="00E434C2" w:rsidRPr="007838F9">
          <w:rPr>
            <w:rStyle w:val="Hyperlink"/>
            <w:noProof/>
          </w:rPr>
          <w:t>Table 2: Styles used in this template</w:t>
        </w:r>
        <w:r w:rsidR="00E434C2">
          <w:rPr>
            <w:noProof/>
            <w:webHidden/>
          </w:rPr>
          <w:tab/>
        </w:r>
        <w:r w:rsidR="00E434C2">
          <w:rPr>
            <w:noProof/>
            <w:webHidden/>
          </w:rPr>
          <w:fldChar w:fldCharType="begin"/>
        </w:r>
        <w:r w:rsidR="00E434C2">
          <w:rPr>
            <w:noProof/>
            <w:webHidden/>
          </w:rPr>
          <w:instrText xml:space="preserve"> PAGEREF _Toc208807508 \h </w:instrText>
        </w:r>
        <w:r w:rsidR="00E434C2">
          <w:rPr>
            <w:noProof/>
            <w:webHidden/>
          </w:rPr>
        </w:r>
        <w:r w:rsidR="00E434C2">
          <w:rPr>
            <w:noProof/>
            <w:webHidden/>
          </w:rPr>
          <w:fldChar w:fldCharType="separate"/>
        </w:r>
        <w:r w:rsidR="00EE672D">
          <w:rPr>
            <w:noProof/>
            <w:webHidden/>
          </w:rPr>
          <w:t>3</w:t>
        </w:r>
        <w:r w:rsidR="00E434C2">
          <w:rPr>
            <w:noProof/>
            <w:webHidden/>
          </w:rPr>
          <w:fldChar w:fldCharType="end"/>
        </w:r>
      </w:hyperlink>
    </w:p>
    <w:p w14:paraId="487D0FAB" w14:textId="77777777" w:rsidR="007D3322" w:rsidRPr="0003772F" w:rsidRDefault="007D3322" w:rsidP="00E434C2">
      <w:pPr>
        <w:pStyle w:val="thesis-bodytext"/>
      </w:pPr>
      <w:r>
        <w:fldChar w:fldCharType="end"/>
      </w:r>
    </w:p>
    <w:p w14:paraId="00CEE612" w14:textId="77777777" w:rsidR="00B853C4" w:rsidRPr="0003772F" w:rsidRDefault="00B853C4" w:rsidP="00866D9F">
      <w:pPr>
        <w:pStyle w:val="Heading1"/>
      </w:pPr>
      <w:bookmarkStart w:id="8" w:name="_Toc208803840"/>
      <w:r w:rsidRPr="0003772F">
        <w:lastRenderedPageBreak/>
        <w:t>LIST OF FIGURES</w:t>
      </w:r>
      <w:bookmarkEnd w:id="8"/>
    </w:p>
    <w:p w14:paraId="1C5CF6F1" w14:textId="77777777" w:rsidR="00BC7147" w:rsidRPr="0003772F" w:rsidRDefault="00BC7147" w:rsidP="00BC7147">
      <w:r w:rsidRPr="0015578C">
        <w:rPr>
          <w:color w:val="FF0000"/>
        </w:rPr>
        <w:t xml:space="preserve">The List of Figures is most easily created automatically (!!) with REFERENCE tools within WORD. Click on the following sequence: insert, reference, index and tables, table of figures, (find “caption label” box set </w:t>
      </w:r>
      <w:proofErr w:type="gramStart"/>
      <w:r w:rsidRPr="0015578C">
        <w:rPr>
          <w:color w:val="FF0000"/>
        </w:rPr>
        <w:t>as  –</w:t>
      </w:r>
      <w:proofErr w:type="gramEnd"/>
      <w:r w:rsidRPr="0015578C">
        <w:rPr>
          <w:color w:val="FF0000"/>
        </w:rPr>
        <w:t xml:space="preserve"> </w:t>
      </w:r>
      <w:r w:rsidR="0072618F" w:rsidRPr="0015578C">
        <w:rPr>
          <w:color w:val="FF0000"/>
        </w:rPr>
        <w:t>Figures</w:t>
      </w:r>
      <w:r w:rsidRPr="0015578C">
        <w:rPr>
          <w:color w:val="FF0000"/>
        </w:rPr>
        <w:t xml:space="preserve">), okay.  This can be updated as you revise your thesis by using right mouse button and clicking on “update field.”  With this approach, there is no need to copy and paste or retype your chapter and section titles. You need to also use the </w:t>
      </w:r>
      <w:r w:rsidR="0072618F" w:rsidRPr="0015578C">
        <w:rPr>
          <w:color w:val="FF0000"/>
        </w:rPr>
        <w:t>figure</w:t>
      </w:r>
      <w:r w:rsidRPr="0015578C">
        <w:rPr>
          <w:color w:val="FF0000"/>
        </w:rPr>
        <w:t xml:space="preserve"> captions within the body of your thesis (see examples below)</w:t>
      </w:r>
      <w:r w:rsidR="0015578C" w:rsidRPr="0015578C">
        <w:rPr>
          <w:color w:val="FF0000"/>
        </w:rPr>
        <w:t>.</w:t>
      </w:r>
      <w:r w:rsidR="0015578C">
        <w:t xml:space="preserve"> </w:t>
      </w:r>
      <w:r w:rsidR="0015578C">
        <w:rPr>
          <w:color w:val="FF0000"/>
        </w:rPr>
        <w:t>The insertion of figure captions in this manner also helps because word automatically renumbers the tables within the text when you insert another table in the middle.  There is no need for you to renumber the figures manually</w:t>
      </w:r>
    </w:p>
    <w:p w14:paraId="357A2A15" w14:textId="77777777" w:rsidR="00BC7147" w:rsidRPr="0003772F" w:rsidRDefault="00BC7147" w:rsidP="008A5EA8">
      <w:pPr>
        <w:pStyle w:val="Title"/>
        <w:spacing w:line="480" w:lineRule="auto"/>
        <w:jc w:val="left"/>
      </w:pPr>
    </w:p>
    <w:p w14:paraId="2AAD4541" w14:textId="77777777" w:rsidR="00B853C4" w:rsidRDefault="00B853C4" w:rsidP="0015578C">
      <w:pPr>
        <w:pStyle w:val="Title"/>
        <w:tabs>
          <w:tab w:val="right" w:pos="8550"/>
        </w:tabs>
        <w:jc w:val="left"/>
      </w:pPr>
      <w:r w:rsidRPr="0003772F">
        <w:t>Figure</w:t>
      </w:r>
      <w:r w:rsidRPr="0003772F">
        <w:tab/>
        <w:t>Page</w:t>
      </w:r>
    </w:p>
    <w:p w14:paraId="544693B2" w14:textId="77777777" w:rsidR="0015578C" w:rsidRDefault="0015578C" w:rsidP="0015578C">
      <w:pPr>
        <w:pStyle w:val="TableofFigures"/>
        <w:tabs>
          <w:tab w:val="right" w:leader="dot" w:pos="8550"/>
        </w:tabs>
        <w:spacing w:before="240"/>
        <w:ind w:left="907" w:right="540" w:hanging="907"/>
        <w:rPr>
          <w:noProof/>
          <w:szCs w:val="24"/>
        </w:rPr>
      </w:pPr>
      <w:r>
        <w:fldChar w:fldCharType="begin"/>
      </w:r>
      <w:r>
        <w:instrText xml:space="preserve"> TOC \h \z \c "Figure" </w:instrText>
      </w:r>
      <w:r>
        <w:fldChar w:fldCharType="separate"/>
      </w:r>
      <w:hyperlink w:anchor="_Toc208807679" w:history="1">
        <w:r w:rsidRPr="008B6890">
          <w:rPr>
            <w:rStyle w:val="Hyperlink"/>
            <w:noProof/>
          </w:rPr>
          <w:t>Figure 1: Example photo with high resolution.  Caption created with “insert, reference, caption, figure” and the style changed to “thesis-figure caption.”</w:t>
        </w:r>
        <w:r>
          <w:rPr>
            <w:noProof/>
            <w:webHidden/>
          </w:rPr>
          <w:tab/>
        </w:r>
        <w:r>
          <w:rPr>
            <w:noProof/>
            <w:webHidden/>
          </w:rPr>
          <w:fldChar w:fldCharType="begin"/>
        </w:r>
        <w:r>
          <w:rPr>
            <w:noProof/>
            <w:webHidden/>
          </w:rPr>
          <w:instrText xml:space="preserve"> PAGEREF _Toc208807679 \h </w:instrText>
        </w:r>
        <w:r>
          <w:rPr>
            <w:noProof/>
            <w:webHidden/>
          </w:rPr>
        </w:r>
        <w:r>
          <w:rPr>
            <w:noProof/>
            <w:webHidden/>
          </w:rPr>
          <w:fldChar w:fldCharType="separate"/>
        </w:r>
        <w:r w:rsidR="00EE672D">
          <w:rPr>
            <w:noProof/>
            <w:webHidden/>
          </w:rPr>
          <w:t>3</w:t>
        </w:r>
        <w:r>
          <w:rPr>
            <w:noProof/>
            <w:webHidden/>
          </w:rPr>
          <w:fldChar w:fldCharType="end"/>
        </w:r>
      </w:hyperlink>
    </w:p>
    <w:p w14:paraId="329CFFA3" w14:textId="77777777" w:rsidR="0015578C" w:rsidRDefault="001F6EDD" w:rsidP="0015578C">
      <w:pPr>
        <w:pStyle w:val="TableofFigures"/>
        <w:tabs>
          <w:tab w:val="right" w:leader="dot" w:pos="8550"/>
        </w:tabs>
        <w:spacing w:before="240"/>
        <w:ind w:left="907" w:right="540" w:hanging="907"/>
        <w:rPr>
          <w:noProof/>
          <w:szCs w:val="24"/>
        </w:rPr>
      </w:pPr>
      <w:hyperlink w:anchor="_Toc208807680" w:history="1">
        <w:r w:rsidR="0015578C" w:rsidRPr="008B6890">
          <w:rPr>
            <w:rStyle w:val="Hyperlink"/>
            <w:noProof/>
          </w:rPr>
          <w:t>Figure 2: Example of high resolution graphic inserted with “paste special, as enhanced metafile”</w:t>
        </w:r>
        <w:r w:rsidR="0015578C">
          <w:rPr>
            <w:noProof/>
            <w:webHidden/>
          </w:rPr>
          <w:tab/>
        </w:r>
        <w:r w:rsidR="0015578C">
          <w:rPr>
            <w:noProof/>
            <w:webHidden/>
          </w:rPr>
          <w:fldChar w:fldCharType="begin"/>
        </w:r>
        <w:r w:rsidR="0015578C">
          <w:rPr>
            <w:noProof/>
            <w:webHidden/>
          </w:rPr>
          <w:instrText xml:space="preserve"> PAGEREF _Toc208807680 \h </w:instrText>
        </w:r>
        <w:r w:rsidR="0015578C">
          <w:rPr>
            <w:noProof/>
            <w:webHidden/>
          </w:rPr>
        </w:r>
        <w:r w:rsidR="0015578C">
          <w:rPr>
            <w:noProof/>
            <w:webHidden/>
          </w:rPr>
          <w:fldChar w:fldCharType="separate"/>
        </w:r>
        <w:r w:rsidR="00EE672D">
          <w:rPr>
            <w:noProof/>
            <w:webHidden/>
          </w:rPr>
          <w:t>3</w:t>
        </w:r>
        <w:r w:rsidR="0015578C">
          <w:rPr>
            <w:noProof/>
            <w:webHidden/>
          </w:rPr>
          <w:fldChar w:fldCharType="end"/>
        </w:r>
      </w:hyperlink>
    </w:p>
    <w:p w14:paraId="4C07E03D" w14:textId="77777777" w:rsidR="0015578C" w:rsidRPr="0003772F" w:rsidRDefault="0015578C" w:rsidP="0015578C">
      <w:pPr>
        <w:pStyle w:val="Title"/>
        <w:tabs>
          <w:tab w:val="right" w:pos="8550"/>
        </w:tabs>
        <w:spacing w:before="240"/>
        <w:ind w:left="907" w:hanging="907"/>
        <w:jc w:val="left"/>
      </w:pPr>
      <w:r>
        <w:fldChar w:fldCharType="end"/>
      </w:r>
    </w:p>
    <w:p w14:paraId="65325DB3" w14:textId="77777777" w:rsidR="00D06D44" w:rsidRPr="0003772F" w:rsidRDefault="00D06D44" w:rsidP="008A5EA8">
      <w:pPr>
        <w:spacing w:line="480" w:lineRule="auto"/>
      </w:pPr>
    </w:p>
    <w:p w14:paraId="58417830" w14:textId="77777777" w:rsidR="00D06D44" w:rsidRPr="0003772F" w:rsidRDefault="00D06D44" w:rsidP="008A5EA8">
      <w:pPr>
        <w:spacing w:line="480" w:lineRule="auto"/>
      </w:pPr>
    </w:p>
    <w:p w14:paraId="62ACB34F" w14:textId="77777777" w:rsidR="00D06D44" w:rsidRPr="0003772F" w:rsidRDefault="00D06D44" w:rsidP="008A5EA8">
      <w:pPr>
        <w:spacing w:line="480" w:lineRule="auto"/>
        <w:sectPr w:rsidR="00D06D44" w:rsidRPr="0003772F" w:rsidSect="00C17C57">
          <w:footerReference w:type="even" r:id="rId10"/>
          <w:footerReference w:type="default" r:id="rId11"/>
          <w:pgSz w:w="12240" w:h="15840"/>
          <w:pgMar w:top="1440" w:right="1440" w:bottom="1440" w:left="1440" w:header="720" w:footer="720" w:gutter="0"/>
          <w:pgNumType w:fmt="lowerRoman"/>
          <w:cols w:space="720"/>
          <w:docGrid w:linePitch="360"/>
        </w:sectPr>
      </w:pPr>
    </w:p>
    <w:p w14:paraId="1667D0CB" w14:textId="77777777" w:rsidR="006C2FE2" w:rsidRPr="0003772F" w:rsidRDefault="006C2FE2" w:rsidP="0072618F">
      <w:pPr>
        <w:pStyle w:val="Heading1"/>
      </w:pPr>
      <w:bookmarkStart w:id="9" w:name="_Toc208803841"/>
      <w:r w:rsidRPr="0003772F">
        <w:lastRenderedPageBreak/>
        <w:t>CHAPTER I</w:t>
      </w:r>
      <w:r w:rsidR="0072618F" w:rsidRPr="0003772F">
        <w:t xml:space="preserve">: </w:t>
      </w:r>
      <w:r w:rsidR="009A2FE4">
        <w:t>Introduction</w:t>
      </w:r>
      <w:bookmarkEnd w:id="9"/>
    </w:p>
    <w:p w14:paraId="27C1AF39" w14:textId="77777777" w:rsidR="008977EE" w:rsidRPr="0003772F" w:rsidRDefault="004339C4" w:rsidP="008977EE">
      <w:pPr>
        <w:pStyle w:val="thesis-bodytext"/>
      </w:pPr>
      <w:r w:rsidRPr="0003772F">
        <w:t xml:space="preserve">The main goal of your introduction is to identify a problem that is worthy of investigation. It must also provide some idea of your research goals and approach to research.  Specific objectives can be introduced in the introduction chapter or they can be saved for later after you’ve provided additional background on the topic and state of the current research and its gaps.  </w:t>
      </w:r>
      <w:r w:rsidR="006F1636" w:rsidRPr="0003772F">
        <w:t xml:space="preserve">The Introductory chapter often concludes with a summary of the organization of the thesis, including identification of the general content of specific chapters and appendices. </w:t>
      </w:r>
    </w:p>
    <w:p w14:paraId="4C6BEF61" w14:textId="77777777" w:rsidR="008977EE" w:rsidRDefault="00625CF8" w:rsidP="008977EE">
      <w:pPr>
        <w:pStyle w:val="thesis-bodytext"/>
      </w:pPr>
      <w:r w:rsidRPr="0003772F">
        <w:t xml:space="preserve">Ideally, chapter one </w:t>
      </w:r>
      <w:r w:rsidR="008977EE" w:rsidRPr="0003772F">
        <w:t>defines the overall importance of the problem areas and provides an introduction into</w:t>
      </w:r>
      <w:r w:rsidRPr="0003772F">
        <w:t xml:space="preserve"> what you did, chapter two is why you did it</w:t>
      </w:r>
      <w:r w:rsidR="008977EE" w:rsidRPr="0003772F">
        <w:t xml:space="preserve"> in the context of what was previously known</w:t>
      </w:r>
      <w:r w:rsidRPr="0003772F">
        <w:t xml:space="preserve">, three is how you did it, four is what you </w:t>
      </w:r>
      <w:r w:rsidR="008977EE" w:rsidRPr="0003772F">
        <w:t>found</w:t>
      </w:r>
      <w:r w:rsidRPr="0003772F">
        <w:t xml:space="preserve"> and five is what it all means – putting the pieces together</w:t>
      </w:r>
      <w:r w:rsidR="00A06D9F" w:rsidRPr="0003772F">
        <w:t>, (what’s your contribution to the research field)</w:t>
      </w:r>
      <w:r w:rsidRPr="0003772F">
        <w:t xml:space="preserve">. </w:t>
      </w:r>
    </w:p>
    <w:p w14:paraId="63CB35A0" w14:textId="77777777" w:rsidR="004D1AD9" w:rsidRDefault="004D1AD9" w:rsidP="004D1AD9">
      <w:pPr>
        <w:pStyle w:val="thesis-bodytext"/>
      </w:pPr>
      <w:r>
        <w:t>It should be noted that the objectives of your research define the OUTCOME, i.e. what will be learned.  They are not a statement of the approach or tasks that are required to meet these objectives.  Some examples of reasonable research objectives:</w:t>
      </w:r>
    </w:p>
    <w:p w14:paraId="05D52FB8" w14:textId="77777777" w:rsidR="004D1AD9" w:rsidRDefault="004D1AD9" w:rsidP="004D1AD9">
      <w:pPr>
        <w:pStyle w:val="thesis-bullets"/>
      </w:pPr>
      <w:r>
        <w:t>Determine the effect of Marangoni convection on mixing of molten glasses</w:t>
      </w:r>
    </w:p>
    <w:p w14:paraId="5E944B3B" w14:textId="77777777" w:rsidR="004D1AD9" w:rsidRDefault="004D1AD9" w:rsidP="004D1AD9">
      <w:pPr>
        <w:pStyle w:val="thesis-bullets"/>
      </w:pPr>
      <w:r>
        <w:t>Predict the extent of mechanical degradation of polymers</w:t>
      </w:r>
    </w:p>
    <w:p w14:paraId="7A1708C5" w14:textId="77777777" w:rsidR="004D1AD9" w:rsidRDefault="004D1AD9" w:rsidP="004D1AD9">
      <w:pPr>
        <w:pStyle w:val="thesis-bodytext"/>
      </w:pPr>
      <w:r>
        <w:t>These both define the resulting outcome (prediction, effect on…) so they are objectives. The related tasks or research approach could be:</w:t>
      </w:r>
    </w:p>
    <w:p w14:paraId="60B874CF" w14:textId="77777777" w:rsidR="004D1AD9" w:rsidRDefault="004D1AD9" w:rsidP="004D1AD9">
      <w:pPr>
        <w:pStyle w:val="thesis-bullets"/>
      </w:pPr>
      <w:r>
        <w:t>Solve a set of coupled non-linear PDEs…</w:t>
      </w:r>
    </w:p>
    <w:p w14:paraId="1F662429" w14:textId="77777777" w:rsidR="004D1AD9" w:rsidRDefault="004D1AD9" w:rsidP="004D1AD9">
      <w:pPr>
        <w:pStyle w:val="thesis-bullets"/>
      </w:pPr>
      <w:r>
        <w:t>Perform experiments on…</w:t>
      </w:r>
    </w:p>
    <w:p w14:paraId="2C85EF25" w14:textId="77777777" w:rsidR="004D1AD9" w:rsidRDefault="004D1AD9" w:rsidP="004D1AD9">
      <w:pPr>
        <w:pStyle w:val="thesis-bodytext"/>
      </w:pPr>
      <w:r>
        <w:t xml:space="preserve">These define the required steps; they do not define the </w:t>
      </w:r>
      <w:proofErr w:type="gramStart"/>
      <w:r>
        <w:t>outcome</w:t>
      </w:r>
      <w:proofErr w:type="gramEnd"/>
      <w:r>
        <w:t xml:space="preserve"> so they are NOT objectives. </w:t>
      </w:r>
    </w:p>
    <w:p w14:paraId="29342566" w14:textId="77777777" w:rsidR="0072618F" w:rsidRPr="0003772F" w:rsidRDefault="00590DC4" w:rsidP="008977EE">
      <w:pPr>
        <w:pStyle w:val="thesis-bodytext"/>
      </w:pPr>
      <w:r w:rsidRPr="0003772F">
        <w:lastRenderedPageBreak/>
        <w:t xml:space="preserve">Some theses and dissertations can </w:t>
      </w:r>
      <w:r w:rsidR="00CF4AD6" w:rsidRPr="0003772F">
        <w:t xml:space="preserve">have some chapters </w:t>
      </w:r>
      <w:r w:rsidRPr="0003772F">
        <w:t>written as manuscripts that can be submitted to peer-reviewed scientific</w:t>
      </w:r>
      <w:r w:rsidR="00473E8E">
        <w:t xml:space="preserve"> research</w:t>
      </w:r>
      <w:r w:rsidRPr="0003772F">
        <w:t xml:space="preserve"> journals. </w:t>
      </w:r>
      <w:r w:rsidR="00BF0C58" w:rsidRPr="0003772F">
        <w:t>In that scenario,</w:t>
      </w:r>
      <w:r w:rsidRPr="0003772F">
        <w:t xml:space="preserve"> the grad student </w:t>
      </w:r>
      <w:r w:rsidR="00BF0C58" w:rsidRPr="0003772F">
        <w:t>should be</w:t>
      </w:r>
      <w:r w:rsidRPr="0003772F">
        <w:t xml:space="preserve"> the principal author of the pending articles.</w:t>
      </w:r>
      <w:r w:rsidR="00CF4AD6" w:rsidRPr="0003772F">
        <w:t xml:space="preserve"> The </w:t>
      </w:r>
      <w:r w:rsidR="006F1636" w:rsidRPr="0003772F">
        <w:t>thesis or dissertation</w:t>
      </w:r>
      <w:r w:rsidR="00CF4AD6" w:rsidRPr="0003772F">
        <w:t xml:space="preserve"> that </w:t>
      </w:r>
      <w:r w:rsidR="008977EE" w:rsidRPr="0003772F">
        <w:t>includes</w:t>
      </w:r>
      <w:r w:rsidR="00CF4AD6" w:rsidRPr="0003772F">
        <w:t xml:space="preserve"> manuscripts </w:t>
      </w:r>
      <w:r w:rsidR="008977EE" w:rsidRPr="0003772F">
        <w:t xml:space="preserve">as chapters </w:t>
      </w:r>
      <w:r w:rsidR="00CF4AD6" w:rsidRPr="0003772F">
        <w:t>are not exempt from writing an introduction</w:t>
      </w:r>
      <w:r w:rsidR="008977EE" w:rsidRPr="0003772F">
        <w:t>,</w:t>
      </w:r>
      <w:r w:rsidR="00CF4AD6" w:rsidRPr="0003772F">
        <w:t xml:space="preserve"> </w:t>
      </w:r>
      <w:r w:rsidR="008977EE" w:rsidRPr="0003772F">
        <w:t>background/</w:t>
      </w:r>
      <w:r w:rsidR="006F1636" w:rsidRPr="0003772F">
        <w:t xml:space="preserve"> </w:t>
      </w:r>
      <w:r w:rsidR="00CF4AD6" w:rsidRPr="0003772F">
        <w:t>literature review</w:t>
      </w:r>
      <w:r w:rsidR="008977EE" w:rsidRPr="0003772F">
        <w:t xml:space="preserve"> and overall conclusions and recommendations</w:t>
      </w:r>
      <w:r w:rsidR="00CF4AD6" w:rsidRPr="0003772F">
        <w:t xml:space="preserve">. </w:t>
      </w:r>
    </w:p>
    <w:p w14:paraId="508B946B" w14:textId="77777777" w:rsidR="008977EE" w:rsidRPr="0003772F" w:rsidRDefault="008977EE" w:rsidP="008977EE">
      <w:pPr>
        <w:pStyle w:val="thesis-bodytext"/>
        <w:rPr>
          <w:szCs w:val="24"/>
        </w:rPr>
      </w:pPr>
      <w:r w:rsidRPr="0003772F">
        <w:rPr>
          <w:szCs w:val="24"/>
        </w:rPr>
        <w:t>This template uses the MS WORD STYLES extensively to help keep your work in the proper format.  These paragraphs use the “</w:t>
      </w:r>
      <w:r w:rsidR="006F1636" w:rsidRPr="0003772F">
        <w:rPr>
          <w:szCs w:val="24"/>
        </w:rPr>
        <w:t xml:space="preserve">thesis-body text” style that is set for Times New Roman, </w:t>
      </w:r>
      <w:proofErr w:type="gramStart"/>
      <w:r w:rsidR="006F1636" w:rsidRPr="0003772F">
        <w:rPr>
          <w:szCs w:val="24"/>
        </w:rPr>
        <w:t>12 point</w:t>
      </w:r>
      <w:proofErr w:type="gramEnd"/>
      <w:r w:rsidR="006F1636" w:rsidRPr="0003772F">
        <w:rPr>
          <w:szCs w:val="24"/>
        </w:rPr>
        <w:t xml:space="preserve"> font with double spaced lines and extra spacing between paragraphs (no need for hard carriage returns).  There are also styles for </w:t>
      </w:r>
      <w:r w:rsidR="005C3C2E" w:rsidRPr="0003772F">
        <w:rPr>
          <w:szCs w:val="24"/>
        </w:rPr>
        <w:t xml:space="preserve">headers, </w:t>
      </w:r>
      <w:r w:rsidR="006F1636" w:rsidRPr="0003772F">
        <w:rPr>
          <w:szCs w:val="24"/>
        </w:rPr>
        <w:t>equations, captions and bulleted lists that you can choose to use.  See examples throughout this template.</w:t>
      </w:r>
    </w:p>
    <w:p w14:paraId="15C9A8F6" w14:textId="77777777" w:rsidR="00561462" w:rsidRPr="00473E8E" w:rsidRDefault="00592D19" w:rsidP="008977EE">
      <w:pPr>
        <w:pStyle w:val="thesis-bodytext"/>
        <w:rPr>
          <w:color w:val="FF0000"/>
          <w:szCs w:val="24"/>
        </w:rPr>
      </w:pPr>
      <w:r w:rsidRPr="00473E8E">
        <w:rPr>
          <w:color w:val="FF0000"/>
          <w:szCs w:val="24"/>
        </w:rPr>
        <w:t xml:space="preserve">Begin typing or pasting the rest of </w:t>
      </w:r>
      <w:r w:rsidR="00D06D44" w:rsidRPr="00473E8E">
        <w:rPr>
          <w:color w:val="FF0000"/>
          <w:szCs w:val="24"/>
        </w:rPr>
        <w:t>your</w:t>
      </w:r>
      <w:r w:rsidRPr="00473E8E">
        <w:rPr>
          <w:color w:val="FF0000"/>
          <w:szCs w:val="24"/>
        </w:rPr>
        <w:t xml:space="preserve"> chapter</w:t>
      </w:r>
      <w:r w:rsidR="00D06D44" w:rsidRPr="00473E8E">
        <w:rPr>
          <w:color w:val="FF0000"/>
          <w:szCs w:val="24"/>
        </w:rPr>
        <w:t xml:space="preserve"> 1</w:t>
      </w:r>
      <w:r w:rsidRPr="00473E8E">
        <w:rPr>
          <w:color w:val="FF0000"/>
          <w:szCs w:val="24"/>
        </w:rPr>
        <w:t xml:space="preserve"> text here.</w:t>
      </w:r>
      <w:r w:rsidR="0015578C" w:rsidRPr="00473E8E">
        <w:rPr>
          <w:color w:val="FF0000"/>
          <w:szCs w:val="24"/>
        </w:rPr>
        <w:t xml:space="preserve"> (and then deleting above text)</w:t>
      </w:r>
    </w:p>
    <w:p w14:paraId="7463A1E8" w14:textId="77777777" w:rsidR="0015578C" w:rsidRPr="0003772F" w:rsidRDefault="0015578C" w:rsidP="008977EE">
      <w:pPr>
        <w:pStyle w:val="thesis-bodytext"/>
        <w:rPr>
          <w:szCs w:val="24"/>
        </w:rPr>
      </w:pPr>
    </w:p>
    <w:p w14:paraId="2D47387E" w14:textId="77777777" w:rsidR="007E6FA1" w:rsidRDefault="00561462" w:rsidP="0072618F">
      <w:pPr>
        <w:pStyle w:val="Heading1"/>
      </w:pPr>
      <w:bookmarkStart w:id="10" w:name="_Toc208803842"/>
      <w:r w:rsidRPr="0003772F">
        <w:lastRenderedPageBreak/>
        <w:t>CHAPTER II</w:t>
      </w:r>
      <w:r w:rsidR="0072618F" w:rsidRPr="0003772F">
        <w:t xml:space="preserve">: </w:t>
      </w:r>
      <w:r w:rsidR="009A2FE4">
        <w:t>Background and Literature Review</w:t>
      </w:r>
      <w:bookmarkEnd w:id="10"/>
    </w:p>
    <w:p w14:paraId="204F1351" w14:textId="77777777" w:rsidR="00D11396" w:rsidRPr="0003772F" w:rsidRDefault="005C3C2E" w:rsidP="00D11396">
      <w:pPr>
        <w:pStyle w:val="thesis-bodytext"/>
      </w:pPr>
      <w:r w:rsidRPr="0003772F">
        <w:t xml:space="preserve">The background and literature review section </w:t>
      </w:r>
      <w:proofErr w:type="gramStart"/>
      <w:r w:rsidRPr="0003772F">
        <w:t>needs</w:t>
      </w:r>
      <w:proofErr w:type="gramEnd"/>
      <w:r w:rsidRPr="0003772F">
        <w:t xml:space="preserve"> to provide sufficient fundamental background information about the subject to support your objectives, hypothesis (or research qu</w:t>
      </w:r>
      <w:r w:rsidR="00D11396" w:rsidRPr="0003772F">
        <w:t>es</w:t>
      </w:r>
      <w:r w:rsidRPr="0003772F">
        <w:t>tions) and methods, and review the pertinent literature related to the specific problem</w:t>
      </w:r>
      <w:r w:rsidR="0015578C">
        <w:t xml:space="preserve"> </w:t>
      </w:r>
      <w:r w:rsidRPr="0003772F">
        <w:t>/</w:t>
      </w:r>
      <w:r w:rsidR="0015578C">
        <w:t xml:space="preserve"> </w:t>
      </w:r>
      <w:r w:rsidRPr="0003772F">
        <w:t>hypothesis you are addressing.</w:t>
      </w:r>
      <w:r w:rsidR="0027585C" w:rsidRPr="0003772F">
        <w:t xml:space="preserve"> In </w:t>
      </w:r>
      <w:r w:rsidR="0027585C" w:rsidRPr="0003772F">
        <w:rPr>
          <w:color w:val="993300"/>
        </w:rPr>
        <w:t xml:space="preserve">Johnson </w:t>
      </w:r>
      <w:r w:rsidRPr="0003772F">
        <w:rPr>
          <w:color w:val="993300"/>
        </w:rPr>
        <w:t>(</w:t>
      </w:r>
      <w:r w:rsidR="0027585C" w:rsidRPr="0003772F">
        <w:rPr>
          <w:color w:val="993300"/>
        </w:rPr>
        <w:t>1991</w:t>
      </w:r>
      <w:r w:rsidRPr="0003772F">
        <w:rPr>
          <w:color w:val="993300"/>
        </w:rPr>
        <w:t>)</w:t>
      </w:r>
      <w:r w:rsidR="0027585C" w:rsidRPr="0003772F">
        <w:t>, some of the questions that he listed that the literature review should be to answer include:</w:t>
      </w:r>
      <w:r w:rsidR="004A08F6" w:rsidRPr="0003772F">
        <w:t xml:space="preserve"> </w:t>
      </w:r>
    </w:p>
    <w:p w14:paraId="14A4C03A" w14:textId="77777777" w:rsidR="00D11396" w:rsidRPr="0003772F" w:rsidRDefault="00E4698D" w:rsidP="00D11396">
      <w:pPr>
        <w:pStyle w:val="thesis-bullets"/>
      </w:pPr>
      <w:r w:rsidRPr="0003772F">
        <w:t xml:space="preserve">what are the </w:t>
      </w:r>
      <w:r w:rsidR="0015578C">
        <w:t xml:space="preserve">fundamental science, math, engineering </w:t>
      </w:r>
      <w:r w:rsidRPr="0003772F">
        <w:t xml:space="preserve">concepts </w:t>
      </w:r>
      <w:r w:rsidR="008D1003">
        <w:t>related to</w:t>
      </w:r>
      <w:r w:rsidR="004A08F6" w:rsidRPr="0003772F">
        <w:t xml:space="preserve"> your research (scope</w:t>
      </w:r>
      <w:proofErr w:type="gramStart"/>
      <w:r w:rsidR="004A08F6" w:rsidRPr="0003772F">
        <w:t>),</w:t>
      </w:r>
      <w:proofErr w:type="gramEnd"/>
      <w:r w:rsidR="0027585C" w:rsidRPr="0003772F">
        <w:t xml:space="preserve"> </w:t>
      </w:r>
    </w:p>
    <w:p w14:paraId="0F6F3496" w14:textId="77777777" w:rsidR="00D11396" w:rsidRPr="0003772F" w:rsidRDefault="0027585C" w:rsidP="00D11396">
      <w:pPr>
        <w:pStyle w:val="thesis-bullets"/>
      </w:pPr>
      <w:r w:rsidRPr="0003772F">
        <w:t xml:space="preserve">what part of your research work has ever been investigated before and what has not, </w:t>
      </w:r>
      <w:r w:rsidR="008D1003">
        <w:t>(some of this may have been included in the introduction)</w:t>
      </w:r>
    </w:p>
    <w:p w14:paraId="384104DB" w14:textId="77777777" w:rsidR="00D11396" w:rsidRPr="0003772F" w:rsidRDefault="004A08F6" w:rsidP="00D11396">
      <w:pPr>
        <w:pStyle w:val="thesis-bullets"/>
      </w:pPr>
      <w:r w:rsidRPr="0003772F">
        <w:t xml:space="preserve">how does your research work relate to that done by </w:t>
      </w:r>
      <w:proofErr w:type="gramStart"/>
      <w:r w:rsidRPr="0003772F">
        <w:t>others,</w:t>
      </w:r>
      <w:proofErr w:type="gramEnd"/>
      <w:r w:rsidRPr="0003772F">
        <w:t xml:space="preserve"> </w:t>
      </w:r>
    </w:p>
    <w:p w14:paraId="31641F66" w14:textId="77777777" w:rsidR="00D11396" w:rsidRPr="0003772F" w:rsidRDefault="004A08F6" w:rsidP="00D11396">
      <w:pPr>
        <w:pStyle w:val="thesis-bullets"/>
      </w:pPr>
      <w:r w:rsidRPr="0003772F">
        <w:t xml:space="preserve">how have others defined/measured/identified the key concepts of your research, </w:t>
      </w:r>
    </w:p>
    <w:p w14:paraId="69155DB9" w14:textId="77777777" w:rsidR="00D11396" w:rsidRPr="0003772F" w:rsidRDefault="004A08F6" w:rsidP="00D11396">
      <w:pPr>
        <w:pStyle w:val="thesis-bullets"/>
        <w:rPr>
          <w:szCs w:val="24"/>
        </w:rPr>
      </w:pPr>
      <w:r w:rsidRPr="0003772F">
        <w:t xml:space="preserve">what data sources have you used or have other researchers used in </w:t>
      </w:r>
      <w:r w:rsidR="0027585C" w:rsidRPr="0003772F">
        <w:rPr>
          <w:szCs w:val="24"/>
        </w:rPr>
        <w:t>develop</w:t>
      </w:r>
      <w:r w:rsidRPr="0003772F">
        <w:rPr>
          <w:szCs w:val="24"/>
        </w:rPr>
        <w:t>ing</w:t>
      </w:r>
      <w:r w:rsidR="0027585C" w:rsidRPr="0003772F">
        <w:rPr>
          <w:szCs w:val="24"/>
        </w:rPr>
        <w:t xml:space="preserve"> general explanations for observed variations in a behavior or phenomenon</w:t>
      </w:r>
      <w:r w:rsidRPr="0003772F">
        <w:rPr>
          <w:szCs w:val="24"/>
        </w:rPr>
        <w:t xml:space="preserve"> in a concept in your thesis etc.  </w:t>
      </w:r>
    </w:p>
    <w:p w14:paraId="73B981F5" w14:textId="77777777" w:rsidR="00D11396" w:rsidRPr="0003772F" w:rsidRDefault="00D11396" w:rsidP="00D11396">
      <w:pPr>
        <w:pStyle w:val="thesis-bodytext"/>
        <w:rPr>
          <w:szCs w:val="24"/>
        </w:rPr>
      </w:pPr>
      <w:r w:rsidRPr="0003772F">
        <w:rPr>
          <w:szCs w:val="24"/>
        </w:rPr>
        <w:t>The lit review (</w:t>
      </w:r>
      <w:r w:rsidR="0015578C">
        <w:rPr>
          <w:szCs w:val="24"/>
        </w:rPr>
        <w:t>~</w:t>
      </w:r>
      <w:r w:rsidRPr="0003772F">
        <w:rPr>
          <w:szCs w:val="24"/>
        </w:rPr>
        <w:t xml:space="preserve">20 pages or more) should not be limited to the above questions only. Ingeniousness and creativity </w:t>
      </w:r>
      <w:proofErr w:type="gramStart"/>
      <w:r w:rsidRPr="0003772F">
        <w:rPr>
          <w:szCs w:val="24"/>
        </w:rPr>
        <w:t>is</w:t>
      </w:r>
      <w:proofErr w:type="gramEnd"/>
      <w:r w:rsidRPr="0003772F">
        <w:rPr>
          <w:szCs w:val="24"/>
        </w:rPr>
        <w:t xml:space="preserve"> expected of a grad student.</w:t>
      </w:r>
    </w:p>
    <w:p w14:paraId="2EBB8898" w14:textId="77777777" w:rsidR="00D11396" w:rsidRPr="0003772F" w:rsidRDefault="00D11396" w:rsidP="00D11396">
      <w:pPr>
        <w:pStyle w:val="thesis-bodytext"/>
        <w:rPr>
          <w:szCs w:val="24"/>
        </w:rPr>
      </w:pPr>
      <w:r w:rsidRPr="0003772F">
        <w:rPr>
          <w:szCs w:val="24"/>
        </w:rPr>
        <w:t xml:space="preserve">Bullets can be single spaced.  The above bullets are in the style “thesis-bullets.”  When you type bulleted text, highlight the bulleted text and then select “thesis-bullets” from under the </w:t>
      </w:r>
      <w:r w:rsidR="008D1003">
        <w:rPr>
          <w:szCs w:val="24"/>
        </w:rPr>
        <w:t xml:space="preserve">format, </w:t>
      </w:r>
      <w:r w:rsidRPr="0003772F">
        <w:rPr>
          <w:szCs w:val="24"/>
        </w:rPr>
        <w:t>style menu to automatically change their formatting as above.</w:t>
      </w:r>
    </w:p>
    <w:p w14:paraId="6B73FAF8" w14:textId="77777777" w:rsidR="00D11396" w:rsidRDefault="00D11396" w:rsidP="00D11396">
      <w:pPr>
        <w:pStyle w:val="Heading2"/>
      </w:pPr>
      <w:bookmarkStart w:id="11" w:name="_Toc208803843"/>
      <w:r w:rsidRPr="0003772F">
        <w:t>Section header</w:t>
      </w:r>
      <w:bookmarkEnd w:id="11"/>
    </w:p>
    <w:p w14:paraId="5B6FEE6F" w14:textId="77777777" w:rsidR="00D11396" w:rsidRPr="0003772F" w:rsidRDefault="00D11396" w:rsidP="00D11396">
      <w:pPr>
        <w:pStyle w:val="thesis-bodytext"/>
        <w:rPr>
          <w:szCs w:val="24"/>
        </w:rPr>
      </w:pPr>
      <w:r w:rsidRPr="0003772F">
        <w:rPr>
          <w:szCs w:val="24"/>
        </w:rPr>
        <w:t xml:space="preserve">Given the length of each </w:t>
      </w:r>
      <w:r w:rsidR="00473E8E" w:rsidRPr="0003772F">
        <w:rPr>
          <w:szCs w:val="24"/>
        </w:rPr>
        <w:t>chapter</w:t>
      </w:r>
      <w:r w:rsidRPr="0003772F">
        <w:rPr>
          <w:szCs w:val="24"/>
        </w:rPr>
        <w:t xml:space="preserve">, it is required to use headers and </w:t>
      </w:r>
      <w:r w:rsidR="00473E8E" w:rsidRPr="0003772F">
        <w:rPr>
          <w:szCs w:val="24"/>
        </w:rPr>
        <w:t>sub headers</w:t>
      </w:r>
      <w:r w:rsidRPr="0003772F">
        <w:rPr>
          <w:szCs w:val="24"/>
        </w:rPr>
        <w:t xml:space="preserve"> (possibly sub-sub headers).  These can be </w:t>
      </w:r>
      <w:proofErr w:type="gramStart"/>
      <w:r w:rsidRPr="0003772F">
        <w:rPr>
          <w:szCs w:val="24"/>
        </w:rPr>
        <w:t>numbered</w:t>
      </w:r>
      <w:proofErr w:type="gramEnd"/>
      <w:r w:rsidRPr="0003772F">
        <w:rPr>
          <w:szCs w:val="24"/>
        </w:rPr>
        <w:t xml:space="preserve"> or</w:t>
      </w:r>
      <w:r w:rsidR="00972439">
        <w:rPr>
          <w:szCs w:val="24"/>
        </w:rPr>
        <w:t xml:space="preserve"> one can</w:t>
      </w:r>
      <w:r w:rsidRPr="0003772F">
        <w:rPr>
          <w:szCs w:val="24"/>
        </w:rPr>
        <w:t xml:space="preserve"> just rely on different formats.  The</w:t>
      </w:r>
      <w:r w:rsidR="00972439">
        <w:rPr>
          <w:szCs w:val="24"/>
        </w:rPr>
        <w:t xml:space="preserve"> section headers in this document are labeled “heading 2”</w:t>
      </w:r>
      <w:r w:rsidRPr="0003772F">
        <w:rPr>
          <w:szCs w:val="24"/>
        </w:rPr>
        <w:t xml:space="preserve"> (</w:t>
      </w:r>
      <w:r w:rsidR="00473E8E">
        <w:rPr>
          <w:szCs w:val="24"/>
        </w:rPr>
        <w:t>“</w:t>
      </w:r>
      <w:r w:rsidR="00972439">
        <w:rPr>
          <w:szCs w:val="24"/>
        </w:rPr>
        <w:t>h</w:t>
      </w:r>
      <w:r w:rsidR="00972439" w:rsidRPr="0003772F">
        <w:rPr>
          <w:szCs w:val="24"/>
        </w:rPr>
        <w:t>eading</w:t>
      </w:r>
      <w:r w:rsidRPr="0003772F">
        <w:rPr>
          <w:szCs w:val="24"/>
        </w:rPr>
        <w:t xml:space="preserve"> 1</w:t>
      </w:r>
      <w:r w:rsidR="00473E8E">
        <w:rPr>
          <w:szCs w:val="24"/>
        </w:rPr>
        <w:t>”</w:t>
      </w:r>
      <w:r w:rsidRPr="0003772F">
        <w:rPr>
          <w:szCs w:val="24"/>
        </w:rPr>
        <w:t xml:space="preserve"> was used for chapter titles).  </w:t>
      </w:r>
      <w:r w:rsidR="00972439">
        <w:rPr>
          <w:szCs w:val="24"/>
        </w:rPr>
        <w:t>The heading</w:t>
      </w:r>
      <w:r w:rsidRPr="0003772F">
        <w:rPr>
          <w:szCs w:val="24"/>
        </w:rPr>
        <w:t xml:space="preserve"> </w:t>
      </w:r>
      <w:r w:rsidRPr="0003772F">
        <w:rPr>
          <w:szCs w:val="24"/>
        </w:rPr>
        <w:lastRenderedPageBreak/>
        <w:t>styles</w:t>
      </w:r>
      <w:r w:rsidR="00972439">
        <w:rPr>
          <w:szCs w:val="24"/>
        </w:rPr>
        <w:t xml:space="preserve"> formats should be consistent throughout the document as it</w:t>
      </w:r>
      <w:r w:rsidRPr="0003772F">
        <w:rPr>
          <w:szCs w:val="24"/>
        </w:rPr>
        <w:t xml:space="preserve"> helps significan</w:t>
      </w:r>
      <w:r w:rsidR="00972439">
        <w:rPr>
          <w:szCs w:val="24"/>
        </w:rPr>
        <w:t>tly in creating</w:t>
      </w:r>
      <w:r w:rsidRPr="0003772F">
        <w:rPr>
          <w:szCs w:val="24"/>
        </w:rPr>
        <w:t xml:space="preserve"> the automatic table of contents.</w:t>
      </w:r>
    </w:p>
    <w:p w14:paraId="701AF95B" w14:textId="77777777" w:rsidR="00D11396" w:rsidRDefault="00D11396" w:rsidP="00D11396">
      <w:pPr>
        <w:pStyle w:val="Heading3"/>
      </w:pPr>
      <w:bookmarkStart w:id="12" w:name="_Toc208803844"/>
      <w:proofErr w:type="gramStart"/>
      <w:r w:rsidRPr="0003772F">
        <w:t>Sub heading</w:t>
      </w:r>
      <w:proofErr w:type="gramEnd"/>
      <w:r w:rsidR="004A7901" w:rsidRPr="0003772F">
        <w:t xml:space="preserve"> (heading 3)</w:t>
      </w:r>
      <w:bookmarkEnd w:id="12"/>
    </w:p>
    <w:p w14:paraId="55DCFA83" w14:textId="77777777" w:rsidR="00D11396" w:rsidRPr="0003772F" w:rsidRDefault="00D11396" w:rsidP="00D11396">
      <w:pPr>
        <w:pStyle w:val="thesis-bodytext"/>
        <w:rPr>
          <w:szCs w:val="24"/>
        </w:rPr>
      </w:pPr>
      <w:r w:rsidRPr="0003772F">
        <w:rPr>
          <w:szCs w:val="24"/>
        </w:rPr>
        <w:t>The subheadings here have a different format (</w:t>
      </w:r>
      <w:r w:rsidR="00972439">
        <w:rPr>
          <w:szCs w:val="24"/>
        </w:rPr>
        <w:t>“</w:t>
      </w:r>
      <w:r w:rsidRPr="0003772F">
        <w:rPr>
          <w:szCs w:val="24"/>
        </w:rPr>
        <w:t>heading 3</w:t>
      </w:r>
      <w:r w:rsidR="00972439">
        <w:rPr>
          <w:szCs w:val="24"/>
        </w:rPr>
        <w:t>”</w:t>
      </w:r>
      <w:r w:rsidRPr="0003772F">
        <w:rPr>
          <w:szCs w:val="24"/>
        </w:rPr>
        <w:t xml:space="preserve">) than the </w:t>
      </w:r>
      <w:r w:rsidR="00972439">
        <w:rPr>
          <w:szCs w:val="24"/>
        </w:rPr>
        <w:t xml:space="preserve">section </w:t>
      </w:r>
      <w:r w:rsidRPr="0003772F">
        <w:rPr>
          <w:szCs w:val="24"/>
        </w:rPr>
        <w:t>headers.</w:t>
      </w:r>
    </w:p>
    <w:p w14:paraId="19836782" w14:textId="77777777" w:rsidR="004A7901" w:rsidRDefault="004A7901" w:rsidP="004A7901">
      <w:pPr>
        <w:pStyle w:val="Heading41"/>
      </w:pPr>
      <w:bookmarkStart w:id="13" w:name="_Toc208803845"/>
      <w:r w:rsidRPr="0003772F">
        <w:t>Sub-</w:t>
      </w:r>
      <w:proofErr w:type="gramStart"/>
      <w:r w:rsidRPr="0003772F">
        <w:t>sub heading</w:t>
      </w:r>
      <w:proofErr w:type="gramEnd"/>
      <w:r w:rsidRPr="0003772F">
        <w:t xml:space="preserve"> (heading 4)</w:t>
      </w:r>
      <w:bookmarkEnd w:id="13"/>
    </w:p>
    <w:p w14:paraId="612699A0" w14:textId="77777777" w:rsidR="004A7901" w:rsidRPr="0003772F" w:rsidRDefault="004A7901" w:rsidP="00D11396">
      <w:pPr>
        <w:pStyle w:val="thesis-bodytext"/>
        <w:rPr>
          <w:szCs w:val="24"/>
        </w:rPr>
      </w:pPr>
      <w:r w:rsidRPr="0003772F">
        <w:rPr>
          <w:szCs w:val="24"/>
        </w:rPr>
        <w:t>You can even get to another level of headers, defined here as “heading 4.”  The table of contents, however, is currently set up to just include three levels of headers.</w:t>
      </w:r>
    </w:p>
    <w:p w14:paraId="20E08032" w14:textId="77777777" w:rsidR="004A7901" w:rsidRDefault="001D3723" w:rsidP="001D3723">
      <w:pPr>
        <w:pStyle w:val="Heading3"/>
      </w:pPr>
      <w:bookmarkStart w:id="14" w:name="_Toc208803846"/>
      <w:r w:rsidRPr="0003772F">
        <w:t>Equations</w:t>
      </w:r>
      <w:bookmarkEnd w:id="14"/>
    </w:p>
    <w:p w14:paraId="5FA2B54F" w14:textId="77777777" w:rsidR="004A7901" w:rsidRPr="0003772F" w:rsidRDefault="004A7901" w:rsidP="00D11396">
      <w:pPr>
        <w:pStyle w:val="thesis-bodytext"/>
        <w:rPr>
          <w:szCs w:val="24"/>
        </w:rPr>
      </w:pPr>
      <w:r w:rsidRPr="0003772F">
        <w:rPr>
          <w:szCs w:val="24"/>
        </w:rPr>
        <w:t>Equations can be created in MS WORD equation editor or they can be created with other software.  Equations should be numbered.  They can be numbered within each chapter (e.g., 2.1, 2.2) or they can be numbered sequentially throughout the entire thesis.  Equations should be indented or centered with the equation number to the right.  The example below and associated “thesis-</w:t>
      </w:r>
      <w:proofErr w:type="spellStart"/>
      <w:r w:rsidRPr="0003772F">
        <w:rPr>
          <w:szCs w:val="24"/>
        </w:rPr>
        <w:t>eqn</w:t>
      </w:r>
      <w:proofErr w:type="spellEnd"/>
      <w:r w:rsidRPr="0003772F">
        <w:rPr>
          <w:szCs w:val="24"/>
        </w:rPr>
        <w:t>” style can be used for all your equations.</w:t>
      </w:r>
    </w:p>
    <w:p w14:paraId="00128BEB" w14:textId="77777777" w:rsidR="004A7901" w:rsidRPr="0003772F" w:rsidRDefault="00775207" w:rsidP="00775207">
      <w:pPr>
        <w:pStyle w:val="thesis-eqn"/>
      </w:pPr>
      <w:r w:rsidRPr="0003772F">
        <w:tab/>
      </w:r>
      <w:r w:rsidR="00835BB7" w:rsidRPr="0003772F">
        <w:rPr>
          <w:noProof/>
          <w:position w:val="-22"/>
        </w:rPr>
        <w:object w:dxaOrig="1700" w:dyaOrig="639" w14:anchorId="13DBA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4.75pt;height:31.5pt;mso-width-percent:0;mso-height-percent:0;mso-width-percent:0;mso-height-percent:0" o:ole="">
            <v:imagedata r:id="rId12" o:title=""/>
          </v:shape>
          <o:OLEObject Type="Embed" ProgID="Equation.3" ShapeID="_x0000_i1025" DrawAspect="Content" ObjectID="_1639843867" r:id="rId13"/>
        </w:object>
      </w:r>
      <w:r w:rsidR="004A7901" w:rsidRPr="0003772F">
        <w:tab/>
        <w:t>[1]</w:t>
      </w:r>
    </w:p>
    <w:p w14:paraId="628E5F48" w14:textId="77777777" w:rsidR="004A7901" w:rsidRPr="0003772F" w:rsidRDefault="004A7901" w:rsidP="00D11396">
      <w:pPr>
        <w:pStyle w:val="thesis-bodytext"/>
        <w:rPr>
          <w:szCs w:val="24"/>
        </w:rPr>
      </w:pPr>
      <w:r w:rsidRPr="0003772F">
        <w:rPr>
          <w:szCs w:val="24"/>
        </w:rPr>
        <w:t>This equation was written with the equation editor</w:t>
      </w:r>
      <w:r w:rsidR="00775207" w:rsidRPr="0003772F">
        <w:rPr>
          <w:szCs w:val="24"/>
        </w:rPr>
        <w:t>.</w:t>
      </w:r>
      <w:r w:rsidR="008D1003">
        <w:rPr>
          <w:szCs w:val="24"/>
        </w:rPr>
        <w:t xml:space="preserve"> Found through “insert, object, equation editor 3.0. </w:t>
      </w:r>
      <w:r w:rsidR="00972439">
        <w:rPr>
          <w:szCs w:val="24"/>
        </w:rPr>
        <w:t xml:space="preserve">The equation editor can also be found through </w:t>
      </w:r>
      <w:r w:rsidR="0037098E">
        <w:rPr>
          <w:szCs w:val="24"/>
        </w:rPr>
        <w:t>“</w:t>
      </w:r>
      <w:r w:rsidR="00972439">
        <w:rPr>
          <w:szCs w:val="24"/>
        </w:rPr>
        <w:t>tools, customize, commands</w:t>
      </w:r>
      <w:r w:rsidR="0037098E">
        <w:rPr>
          <w:szCs w:val="24"/>
        </w:rPr>
        <w:t>”</w:t>
      </w:r>
      <w:r w:rsidR="00972439">
        <w:rPr>
          <w:szCs w:val="24"/>
        </w:rPr>
        <w:t xml:space="preserve">, </w:t>
      </w:r>
      <w:r w:rsidR="0037098E">
        <w:rPr>
          <w:szCs w:val="24"/>
        </w:rPr>
        <w:t>and</w:t>
      </w:r>
      <w:r w:rsidR="00972439">
        <w:rPr>
          <w:szCs w:val="24"/>
        </w:rPr>
        <w:t xml:space="preserve"> in categories, look for insert and in the commands section, look for equation editor, drag and drop </w:t>
      </w:r>
      <w:r w:rsidR="0037098E">
        <w:rPr>
          <w:szCs w:val="24"/>
        </w:rPr>
        <w:t>the icon onto the toolbar.</w:t>
      </w:r>
      <w:r w:rsidR="008D1003">
        <w:rPr>
          <w:szCs w:val="24"/>
        </w:rPr>
        <w:t xml:space="preserve"> This editor is fine for relatively simple equations, other options are available for more complex equations.</w:t>
      </w:r>
    </w:p>
    <w:p w14:paraId="0AEA2DBE" w14:textId="77777777" w:rsidR="001D3723" w:rsidRDefault="001D3723" w:rsidP="001D3723">
      <w:pPr>
        <w:pStyle w:val="Heading3"/>
      </w:pPr>
      <w:bookmarkStart w:id="15" w:name="_Toc208803847"/>
      <w:r w:rsidRPr="0003772F">
        <w:lastRenderedPageBreak/>
        <w:t>Tables</w:t>
      </w:r>
      <w:bookmarkEnd w:id="15"/>
    </w:p>
    <w:p w14:paraId="54E9984E" w14:textId="77777777" w:rsidR="00775207" w:rsidRPr="0003772F" w:rsidRDefault="00775207" w:rsidP="00D11396">
      <w:pPr>
        <w:pStyle w:val="thesis-bodytext"/>
        <w:rPr>
          <w:szCs w:val="24"/>
        </w:rPr>
      </w:pPr>
      <w:r w:rsidRPr="0003772F">
        <w:rPr>
          <w:szCs w:val="24"/>
        </w:rPr>
        <w:t>Tables should have meaningful information with descriptive headers.  You can use the “thesis-table caption” style to define your captions and refer to the table in the text with a “cross reference”</w:t>
      </w:r>
      <w:r w:rsidR="00A166E4" w:rsidRPr="0003772F">
        <w:rPr>
          <w:szCs w:val="24"/>
        </w:rPr>
        <w:t xml:space="preserve"> (</w:t>
      </w:r>
      <w:r w:rsidR="00A166E4" w:rsidRPr="0003772F">
        <w:rPr>
          <w:szCs w:val="24"/>
        </w:rPr>
        <w:fldChar w:fldCharType="begin"/>
      </w:r>
      <w:r w:rsidR="00A166E4" w:rsidRPr="0003772F">
        <w:rPr>
          <w:szCs w:val="24"/>
        </w:rPr>
        <w:instrText xml:space="preserve"> REF _Ref208732730 \h </w:instrText>
      </w:r>
      <w:r w:rsidR="0003772F">
        <w:rPr>
          <w:szCs w:val="24"/>
        </w:rPr>
        <w:instrText xml:space="preserve"> \* MERGEFORMAT </w:instrText>
      </w:r>
      <w:r w:rsidR="00A166E4" w:rsidRPr="0003772F">
        <w:rPr>
          <w:szCs w:val="24"/>
        </w:rPr>
      </w:r>
      <w:r w:rsidR="00A166E4" w:rsidRPr="0003772F">
        <w:rPr>
          <w:szCs w:val="24"/>
        </w:rPr>
        <w:fldChar w:fldCharType="separate"/>
      </w:r>
      <w:r w:rsidR="00EE672D" w:rsidRPr="0003772F">
        <w:t xml:space="preserve">Table </w:t>
      </w:r>
      <w:r w:rsidR="00EE672D">
        <w:rPr>
          <w:noProof/>
        </w:rPr>
        <w:t>1</w:t>
      </w:r>
      <w:r w:rsidR="00A166E4" w:rsidRPr="0003772F">
        <w:rPr>
          <w:szCs w:val="24"/>
        </w:rPr>
        <w:fldChar w:fldCharType="end"/>
      </w:r>
      <w:r w:rsidR="00A166E4" w:rsidRPr="0003772F">
        <w:rPr>
          <w:szCs w:val="24"/>
        </w:rPr>
        <w:t>)</w:t>
      </w:r>
      <w:r w:rsidR="001D3723" w:rsidRPr="0003772F">
        <w:rPr>
          <w:szCs w:val="24"/>
        </w:rPr>
        <w:t>.  MS Word re-numbers table captions automatically when new tables inserted.  But you need to right click on any cross references and “update field” if there are changes.</w:t>
      </w:r>
    </w:p>
    <w:p w14:paraId="2084D0B7" w14:textId="77777777" w:rsidR="00775207" w:rsidRPr="0003772F" w:rsidRDefault="00775207" w:rsidP="00775207">
      <w:pPr>
        <w:pStyle w:val="thesis-tablecaption"/>
      </w:pPr>
      <w:bookmarkStart w:id="16" w:name="_Ref208732730"/>
      <w:bookmarkStart w:id="17" w:name="_Toc208807507"/>
      <w:r w:rsidRPr="0003772F">
        <w:t xml:space="preserve">Table </w:t>
      </w:r>
      <w:r w:rsidR="00060EFC">
        <w:fldChar w:fldCharType="begin"/>
      </w:r>
      <w:r w:rsidR="00060EFC">
        <w:instrText xml:space="preserve"> SEQ Table \* ARABIC </w:instrText>
      </w:r>
      <w:r w:rsidR="00060EFC">
        <w:fldChar w:fldCharType="separate"/>
      </w:r>
      <w:r w:rsidR="00EE672D">
        <w:rPr>
          <w:noProof/>
        </w:rPr>
        <w:t>1</w:t>
      </w:r>
      <w:r w:rsidR="00060EFC">
        <w:rPr>
          <w:noProof/>
        </w:rPr>
        <w:fldChar w:fldCharType="end"/>
      </w:r>
      <w:bookmarkEnd w:id="16"/>
      <w:r w:rsidRPr="0003772F">
        <w:t>: Steps in creating a table</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775207" w:rsidRPr="00F63676" w14:paraId="5763F5D1" w14:textId="77777777" w:rsidTr="00F63676">
        <w:tc>
          <w:tcPr>
            <w:tcW w:w="4428" w:type="dxa"/>
          </w:tcPr>
          <w:p w14:paraId="2247B0EF" w14:textId="77777777" w:rsidR="00775207" w:rsidRPr="00F63676" w:rsidRDefault="00775207" w:rsidP="00F63676">
            <w:pPr>
              <w:jc w:val="center"/>
              <w:rPr>
                <w:b/>
              </w:rPr>
            </w:pPr>
            <w:r w:rsidRPr="00F63676">
              <w:rPr>
                <w:b/>
              </w:rPr>
              <w:t>Step #</w:t>
            </w:r>
          </w:p>
        </w:tc>
        <w:tc>
          <w:tcPr>
            <w:tcW w:w="4428" w:type="dxa"/>
          </w:tcPr>
          <w:p w14:paraId="335B79FF" w14:textId="77777777" w:rsidR="00775207" w:rsidRPr="00F63676" w:rsidRDefault="00775207" w:rsidP="00F63676">
            <w:pPr>
              <w:jc w:val="center"/>
              <w:rPr>
                <w:b/>
              </w:rPr>
            </w:pPr>
            <w:r w:rsidRPr="00F63676">
              <w:rPr>
                <w:b/>
              </w:rPr>
              <w:t>Instruction</w:t>
            </w:r>
          </w:p>
        </w:tc>
      </w:tr>
      <w:tr w:rsidR="00775207" w:rsidRPr="0003772F" w14:paraId="39A92C9B" w14:textId="77777777" w:rsidTr="00F63676">
        <w:tc>
          <w:tcPr>
            <w:tcW w:w="4428" w:type="dxa"/>
          </w:tcPr>
          <w:p w14:paraId="30DA2606" w14:textId="77777777" w:rsidR="00775207" w:rsidRPr="0003772F" w:rsidRDefault="00A166E4" w:rsidP="00775207">
            <w:r w:rsidRPr="0003772F">
              <w:t>Create table caption</w:t>
            </w:r>
          </w:p>
        </w:tc>
        <w:tc>
          <w:tcPr>
            <w:tcW w:w="4428" w:type="dxa"/>
          </w:tcPr>
          <w:p w14:paraId="3BF17884" w14:textId="77777777" w:rsidR="00775207" w:rsidRPr="0003772F" w:rsidRDefault="00A166E4" w:rsidP="00775207">
            <w:r w:rsidRPr="0003772F">
              <w:t>Insert, reference, caption, table</w:t>
            </w:r>
          </w:p>
        </w:tc>
      </w:tr>
      <w:tr w:rsidR="00A166E4" w:rsidRPr="0003772F" w14:paraId="0D7BD0E2" w14:textId="77777777" w:rsidTr="00F63676">
        <w:tc>
          <w:tcPr>
            <w:tcW w:w="4428" w:type="dxa"/>
          </w:tcPr>
          <w:p w14:paraId="2A21092E" w14:textId="77777777" w:rsidR="00A166E4" w:rsidRPr="0003772F" w:rsidRDefault="00A166E4" w:rsidP="00775207">
            <w:r w:rsidRPr="0003772F">
              <w:t>Format the caption</w:t>
            </w:r>
          </w:p>
        </w:tc>
        <w:tc>
          <w:tcPr>
            <w:tcW w:w="4428" w:type="dxa"/>
          </w:tcPr>
          <w:p w14:paraId="5069FF81" w14:textId="77777777" w:rsidR="00A166E4" w:rsidRPr="0003772F" w:rsidRDefault="00A166E4" w:rsidP="00775207">
            <w:r w:rsidRPr="0003772F">
              <w:t>Format, style, “thesis-table-caption”</w:t>
            </w:r>
          </w:p>
        </w:tc>
      </w:tr>
      <w:tr w:rsidR="00775207" w:rsidRPr="0003772F" w14:paraId="788181E2" w14:textId="77777777" w:rsidTr="00F63676">
        <w:tc>
          <w:tcPr>
            <w:tcW w:w="4428" w:type="dxa"/>
          </w:tcPr>
          <w:p w14:paraId="6209197C" w14:textId="77777777" w:rsidR="00775207" w:rsidRPr="0003772F" w:rsidRDefault="00A166E4" w:rsidP="00775207">
            <w:r w:rsidRPr="0003772F">
              <w:t>Create table</w:t>
            </w:r>
          </w:p>
        </w:tc>
        <w:tc>
          <w:tcPr>
            <w:tcW w:w="4428" w:type="dxa"/>
          </w:tcPr>
          <w:p w14:paraId="12238A68" w14:textId="77777777" w:rsidR="00775207" w:rsidRPr="0003772F" w:rsidRDefault="00A166E4" w:rsidP="00775207">
            <w:r w:rsidRPr="0003772F">
              <w:t>Table, insert…</w:t>
            </w:r>
          </w:p>
        </w:tc>
      </w:tr>
      <w:tr w:rsidR="00775207" w:rsidRPr="0003772F" w14:paraId="2FEC8120" w14:textId="77777777" w:rsidTr="00F63676">
        <w:tc>
          <w:tcPr>
            <w:tcW w:w="4428" w:type="dxa"/>
          </w:tcPr>
          <w:p w14:paraId="1B60AD98" w14:textId="77777777" w:rsidR="00775207" w:rsidRPr="0003772F" w:rsidRDefault="00A166E4" w:rsidP="00775207">
            <w:r w:rsidRPr="0003772F">
              <w:t>Format the table</w:t>
            </w:r>
          </w:p>
        </w:tc>
        <w:tc>
          <w:tcPr>
            <w:tcW w:w="4428" w:type="dxa"/>
          </w:tcPr>
          <w:p w14:paraId="66F068AC" w14:textId="77777777" w:rsidR="00775207" w:rsidRPr="0003772F" w:rsidRDefault="00A166E4" w:rsidP="00775207">
            <w:r w:rsidRPr="0003772F">
              <w:t>The formatting of the table can vary, including use of single space as appropriate.</w:t>
            </w:r>
            <w:r w:rsidR="0037098E">
              <w:t xml:space="preserve"> Most journals require that tables are formatted using table style </w:t>
            </w:r>
            <w:r w:rsidR="0054253A">
              <w:t>“Table</w:t>
            </w:r>
            <w:r w:rsidR="0037098E">
              <w:t xml:space="preserve"> Simple 1” format.</w:t>
            </w:r>
          </w:p>
        </w:tc>
      </w:tr>
      <w:tr w:rsidR="00A166E4" w:rsidRPr="0003772F" w14:paraId="1B60D057" w14:textId="77777777" w:rsidTr="00F63676">
        <w:tc>
          <w:tcPr>
            <w:tcW w:w="4428" w:type="dxa"/>
          </w:tcPr>
          <w:p w14:paraId="1F227F05" w14:textId="77777777" w:rsidR="00A166E4" w:rsidRPr="0003772F" w:rsidRDefault="00A166E4" w:rsidP="00775207">
            <w:r w:rsidRPr="0003772F">
              <w:t>Reference the table from the text</w:t>
            </w:r>
          </w:p>
        </w:tc>
        <w:tc>
          <w:tcPr>
            <w:tcW w:w="4428" w:type="dxa"/>
          </w:tcPr>
          <w:p w14:paraId="096FA6DB" w14:textId="77777777" w:rsidR="00A166E4" w:rsidRPr="0003772F" w:rsidRDefault="00A166E4" w:rsidP="00775207">
            <w:r w:rsidRPr="0003772F">
              <w:t>With the cursor at the location you want to cite the table: insert, reference, cross reference, table, label and number only.</w:t>
            </w:r>
          </w:p>
        </w:tc>
      </w:tr>
    </w:tbl>
    <w:p w14:paraId="6C255698" w14:textId="77777777" w:rsidR="00775207" w:rsidRDefault="001D3723" w:rsidP="00E37E6A">
      <w:pPr>
        <w:pStyle w:val="Heading3"/>
      </w:pPr>
      <w:bookmarkStart w:id="18" w:name="_Toc208803848"/>
      <w:r w:rsidRPr="0003772F">
        <w:t>Figures</w:t>
      </w:r>
      <w:bookmarkEnd w:id="18"/>
    </w:p>
    <w:p w14:paraId="6F77FFE0" w14:textId="77777777" w:rsidR="001D3723" w:rsidRPr="0003772F" w:rsidRDefault="00E37E6A" w:rsidP="001D3723">
      <w:pPr>
        <w:pStyle w:val="thesis-bodytext"/>
      </w:pPr>
      <w:r w:rsidRPr="0003772F">
        <w:t xml:space="preserve">Figures and illustrations are a necessary means of communicating technical information.  </w:t>
      </w:r>
      <w:proofErr w:type="gramStart"/>
      <w:r w:rsidRPr="0003772F">
        <w:t>Often times</w:t>
      </w:r>
      <w:proofErr w:type="gramEnd"/>
      <w:r w:rsidRPr="0003772F">
        <w:t xml:space="preserve">, figures included in the background/lit review section are copied from existing copyrighted information.  In all cases, this is technically inappropriate without also receiving permission from the copyright owner.  Citing the source of the figure is not </w:t>
      </w:r>
      <w:proofErr w:type="gramStart"/>
      <w:r w:rsidRPr="0003772F">
        <w:t>sufficient</w:t>
      </w:r>
      <w:proofErr w:type="gramEnd"/>
      <w:r w:rsidRPr="0003772F">
        <w:t>. This rule is enforced for PhD dissertations because they are submitted to ProQuest for electronic access by others.  The enforcement of this rule for MS theses is dependent on the specific committee members.</w:t>
      </w:r>
    </w:p>
    <w:p w14:paraId="69A01B8D" w14:textId="77777777" w:rsidR="00E37E6A" w:rsidRPr="0003772F" w:rsidRDefault="00E37E6A" w:rsidP="001D3723">
      <w:pPr>
        <w:pStyle w:val="thesis-bodytext"/>
      </w:pPr>
      <w:r w:rsidRPr="0003772F">
        <w:t xml:space="preserve">Resolution of figures is often a problem in theses.  Resolution should be &gt;300 dpi, </w:t>
      </w:r>
      <w:r w:rsidR="003647AD" w:rsidRPr="0003772F">
        <w:t>preferably</w:t>
      </w:r>
      <w:r w:rsidRPr="0003772F">
        <w:t xml:space="preserve"> 600dpi</w:t>
      </w:r>
      <w:r w:rsidR="00D84939" w:rsidRPr="0003772F">
        <w:t xml:space="preserve"> (</w:t>
      </w:r>
      <w:r w:rsidR="00D84939" w:rsidRPr="0003772F">
        <w:fldChar w:fldCharType="begin"/>
      </w:r>
      <w:r w:rsidR="00D84939" w:rsidRPr="0003772F">
        <w:instrText xml:space="preserve"> REF _Ref208734055 \h </w:instrText>
      </w:r>
      <w:r w:rsidR="0003772F">
        <w:instrText xml:space="preserve"> \* MERGEFORMAT </w:instrText>
      </w:r>
      <w:r w:rsidR="00D84939" w:rsidRPr="0003772F">
        <w:fldChar w:fldCharType="separate"/>
      </w:r>
      <w:r w:rsidR="00EE672D" w:rsidRPr="0003772F">
        <w:t xml:space="preserve">Figure </w:t>
      </w:r>
      <w:r w:rsidR="00EE672D">
        <w:rPr>
          <w:noProof/>
        </w:rPr>
        <w:t>1</w:t>
      </w:r>
      <w:r w:rsidR="00D84939" w:rsidRPr="0003772F">
        <w:fldChar w:fldCharType="end"/>
      </w:r>
      <w:r w:rsidR="00D84939" w:rsidRPr="0003772F">
        <w:t>)</w:t>
      </w:r>
      <w:r w:rsidRPr="0003772F">
        <w:t xml:space="preserve">.  You should note that saving images as jpeg files is a sure way to lower the resolution to an unacceptable extent.  From experience, a good way is to copy your graphic (for example from </w:t>
      </w:r>
      <w:r w:rsidR="0037098E" w:rsidRPr="0003772F">
        <w:t>PowerPoint</w:t>
      </w:r>
      <w:r w:rsidRPr="0003772F">
        <w:t xml:space="preserve"> or excel) and when pasting it into word, use the “paste special” “as an </w:t>
      </w:r>
      <w:r w:rsidRPr="0003772F">
        <w:lastRenderedPageBreak/>
        <w:t>“</w:t>
      </w:r>
      <w:r w:rsidR="00D84939" w:rsidRPr="0003772F">
        <w:t>enhanced metafile</w:t>
      </w:r>
      <w:r w:rsidRPr="0003772F">
        <w:t>”</w:t>
      </w:r>
      <w:r w:rsidR="00D84939" w:rsidRPr="0003772F">
        <w:t xml:space="preserve"> (</w:t>
      </w:r>
      <w:r w:rsidR="00D84939" w:rsidRPr="0003772F">
        <w:fldChar w:fldCharType="begin"/>
      </w:r>
      <w:r w:rsidR="00D84939" w:rsidRPr="0003772F">
        <w:instrText xml:space="preserve"> REF _Ref208734033 \h </w:instrText>
      </w:r>
      <w:r w:rsidR="0003772F">
        <w:instrText xml:space="preserve"> \* MERGEFORMAT </w:instrText>
      </w:r>
      <w:r w:rsidR="00D84939" w:rsidRPr="0003772F">
        <w:fldChar w:fldCharType="separate"/>
      </w:r>
      <w:r w:rsidR="00EE672D" w:rsidRPr="0003772F">
        <w:t xml:space="preserve">Figure </w:t>
      </w:r>
      <w:r w:rsidR="00EE672D">
        <w:rPr>
          <w:noProof/>
        </w:rPr>
        <w:t>2</w:t>
      </w:r>
      <w:r w:rsidR="00D84939" w:rsidRPr="0003772F">
        <w:fldChar w:fldCharType="end"/>
      </w:r>
      <w:r w:rsidR="00D84939" w:rsidRPr="0003772F">
        <w:t>).</w:t>
      </w:r>
      <w:r w:rsidRPr="0003772F">
        <w:t xml:space="preserve">  T</w:t>
      </w:r>
      <w:r w:rsidR="003647AD" w:rsidRPr="0003772F">
        <w:t>his also substantially reduces the resulting file size in comparison with pasting graphs in as excel graphics.</w:t>
      </w:r>
    </w:p>
    <w:p w14:paraId="3E4DCEB5" w14:textId="77777777" w:rsidR="003647AD" w:rsidRPr="0003772F" w:rsidRDefault="0005361D" w:rsidP="003647AD">
      <w:pPr>
        <w:pStyle w:val="thesis-bodytext"/>
        <w:jc w:val="center"/>
      </w:pPr>
      <w:r>
        <w:rPr>
          <w:noProof/>
        </w:rPr>
        <w:drawing>
          <wp:inline distT="0" distB="0" distL="0" distR="0" wp14:anchorId="6DA219CA" wp14:editId="7EC43BB6">
            <wp:extent cx="3860800" cy="2882900"/>
            <wp:effectExtent l="0" t="0" r="0" b="12700"/>
            <wp:docPr id="2" name="Picture 2" descr="YOSEM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0800" cy="2882900"/>
                    </a:xfrm>
                    <a:prstGeom prst="rect">
                      <a:avLst/>
                    </a:prstGeom>
                    <a:noFill/>
                    <a:ln>
                      <a:noFill/>
                    </a:ln>
                  </pic:spPr>
                </pic:pic>
              </a:graphicData>
            </a:graphic>
          </wp:inline>
        </w:drawing>
      </w:r>
    </w:p>
    <w:p w14:paraId="49FFD177" w14:textId="77777777" w:rsidR="003647AD" w:rsidRPr="0003772F" w:rsidRDefault="003647AD" w:rsidP="00D84939">
      <w:pPr>
        <w:pStyle w:val="thesis-figurecaption"/>
      </w:pPr>
      <w:bookmarkStart w:id="19" w:name="_Ref208734055"/>
      <w:bookmarkStart w:id="20" w:name="_Toc208807679"/>
      <w:r w:rsidRPr="0003772F">
        <w:t xml:space="preserve">Figure </w:t>
      </w:r>
      <w:r w:rsidR="00060EFC">
        <w:fldChar w:fldCharType="begin"/>
      </w:r>
      <w:r w:rsidR="00060EFC">
        <w:instrText xml:space="preserve"> SEQ Figure \* ARABIC </w:instrText>
      </w:r>
      <w:r w:rsidR="00060EFC">
        <w:fldChar w:fldCharType="separate"/>
      </w:r>
      <w:r w:rsidR="00EE672D">
        <w:rPr>
          <w:noProof/>
        </w:rPr>
        <w:t>1</w:t>
      </w:r>
      <w:r w:rsidR="00060EFC">
        <w:rPr>
          <w:noProof/>
        </w:rPr>
        <w:fldChar w:fldCharType="end"/>
      </w:r>
      <w:bookmarkEnd w:id="19"/>
      <w:r w:rsidRPr="0003772F">
        <w:t>: Example photo with high resolution.  Caption created with “insert, reference, caption, figure” and the style changed to “thesis-figure caption.”</w:t>
      </w:r>
      <w:bookmarkEnd w:id="20"/>
    </w:p>
    <w:p w14:paraId="7613A8A8" w14:textId="77777777" w:rsidR="003647AD" w:rsidRDefault="003647AD" w:rsidP="003647AD"/>
    <w:p w14:paraId="6B3A1A7B" w14:textId="77777777" w:rsidR="0054253A" w:rsidRPr="0003772F" w:rsidRDefault="0054253A" w:rsidP="003647AD"/>
    <w:p w14:paraId="2F16DECA" w14:textId="77777777" w:rsidR="00775207" w:rsidRPr="0003772F" w:rsidRDefault="0005361D" w:rsidP="00D84939">
      <w:pPr>
        <w:jc w:val="center"/>
      </w:pPr>
      <w:r>
        <w:rPr>
          <w:noProof/>
        </w:rPr>
        <w:drawing>
          <wp:inline distT="0" distB="0" distL="0" distR="0" wp14:anchorId="4933B385" wp14:editId="5F7ADFA3">
            <wp:extent cx="4622800" cy="287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0" cy="2870200"/>
                    </a:xfrm>
                    <a:prstGeom prst="rect">
                      <a:avLst/>
                    </a:prstGeom>
                    <a:noFill/>
                    <a:ln>
                      <a:noFill/>
                    </a:ln>
                  </pic:spPr>
                </pic:pic>
              </a:graphicData>
            </a:graphic>
          </wp:inline>
        </w:drawing>
      </w:r>
    </w:p>
    <w:p w14:paraId="1B6DB9D6" w14:textId="77777777" w:rsidR="00D84939" w:rsidRPr="0003772F" w:rsidRDefault="00D84939" w:rsidP="00D84939">
      <w:pPr>
        <w:pStyle w:val="thesis-figurecaption"/>
      </w:pPr>
      <w:bookmarkStart w:id="21" w:name="_Ref208734033"/>
      <w:bookmarkStart w:id="22" w:name="_Toc208807680"/>
      <w:r w:rsidRPr="0003772F">
        <w:t xml:space="preserve">Figure </w:t>
      </w:r>
      <w:r w:rsidR="00060EFC">
        <w:fldChar w:fldCharType="begin"/>
      </w:r>
      <w:r w:rsidR="00060EFC">
        <w:instrText xml:space="preserve"> SEQ Figure \* ARABIC </w:instrText>
      </w:r>
      <w:r w:rsidR="00060EFC">
        <w:fldChar w:fldCharType="separate"/>
      </w:r>
      <w:r w:rsidR="00EE672D">
        <w:rPr>
          <w:noProof/>
        </w:rPr>
        <w:t>2</w:t>
      </w:r>
      <w:r w:rsidR="00060EFC">
        <w:rPr>
          <w:noProof/>
        </w:rPr>
        <w:fldChar w:fldCharType="end"/>
      </w:r>
      <w:bookmarkEnd w:id="21"/>
      <w:r w:rsidRPr="0003772F">
        <w:t xml:space="preserve">: Example of </w:t>
      </w:r>
      <w:proofErr w:type="gramStart"/>
      <w:r w:rsidRPr="0003772F">
        <w:t>high resolution</w:t>
      </w:r>
      <w:proofErr w:type="gramEnd"/>
      <w:r w:rsidRPr="0003772F">
        <w:t xml:space="preserve"> graphic inserted with “paste special, as enhanced metafile”</w:t>
      </w:r>
      <w:bookmarkEnd w:id="22"/>
    </w:p>
    <w:p w14:paraId="5B7F0109" w14:textId="77777777" w:rsidR="006662D1" w:rsidRPr="00DB7D97" w:rsidRDefault="006662D1" w:rsidP="00DB7D97">
      <w:pPr>
        <w:pStyle w:val="Heading1"/>
      </w:pPr>
      <w:bookmarkStart w:id="23" w:name="_Toc208803849"/>
      <w:r w:rsidRPr="0003772F">
        <w:lastRenderedPageBreak/>
        <w:t>CHAPTER III</w:t>
      </w:r>
      <w:r w:rsidR="0072618F" w:rsidRPr="0003772F">
        <w:t xml:space="preserve">: </w:t>
      </w:r>
      <w:r w:rsidRPr="0003772F">
        <w:t>METHODOLOGY</w:t>
      </w:r>
      <w:bookmarkEnd w:id="23"/>
    </w:p>
    <w:p w14:paraId="32579C40" w14:textId="77777777" w:rsidR="006E52BE" w:rsidRPr="0003772F" w:rsidRDefault="00D84939" w:rsidP="009D7ADC">
      <w:pPr>
        <w:pStyle w:val="thesis-bodytext"/>
      </w:pPr>
      <w:r w:rsidRPr="0003772F">
        <w:t xml:space="preserve">In addition to the detailed methods you need to describe in this section, you need to provide specific objectives and an overview of your approach if they have not already been presented in the introductory chapters.  The best place to put those items can vary among theses.  Sometimes the background and lit review is </w:t>
      </w:r>
      <w:proofErr w:type="gramStart"/>
      <w:r w:rsidRPr="0003772F">
        <w:t>real</w:t>
      </w:r>
      <w:r w:rsidR="009D7ADC" w:rsidRPr="0003772F">
        <w:t>ly necessary</w:t>
      </w:r>
      <w:proofErr w:type="gramEnd"/>
      <w:r w:rsidR="009D7ADC" w:rsidRPr="0003772F">
        <w:t xml:space="preserve"> to justify and sub</w:t>
      </w:r>
      <w:r w:rsidRPr="0003772F">
        <w:t>stantiate the specific objectives and approach and, therefore, it is best to save those details for the beginning of this chapter.</w:t>
      </w:r>
    </w:p>
    <w:p w14:paraId="6611FEE4" w14:textId="77777777" w:rsidR="009D7ADC" w:rsidRDefault="009D7ADC" w:rsidP="009D7ADC">
      <w:pPr>
        <w:pStyle w:val="thesis-bodytext"/>
      </w:pPr>
      <w:r w:rsidRPr="0003772F">
        <w:t>These paragraphs are in “thesis-body text.”  Other styles including captions, headers etc. can be used as presented in the previous chapter.</w:t>
      </w:r>
      <w:r w:rsidR="00447947">
        <w:t xml:space="preserve">  </w:t>
      </w:r>
      <w:r w:rsidR="00E434C2">
        <w:fldChar w:fldCharType="begin"/>
      </w:r>
      <w:r w:rsidR="00E434C2">
        <w:instrText xml:space="preserve"> REF _Ref208807490 \h </w:instrText>
      </w:r>
      <w:r w:rsidR="00E434C2">
        <w:fldChar w:fldCharType="separate"/>
      </w:r>
      <w:r w:rsidR="00EE672D">
        <w:t xml:space="preserve">Table </w:t>
      </w:r>
      <w:r w:rsidR="00EE672D">
        <w:rPr>
          <w:noProof/>
        </w:rPr>
        <w:t>2</w:t>
      </w:r>
      <w:r w:rsidR="00E434C2">
        <w:fldChar w:fldCharType="end"/>
      </w:r>
      <w:r w:rsidR="00E434C2">
        <w:t xml:space="preserve"> s</w:t>
      </w:r>
      <w:r w:rsidR="00447947">
        <w:t xml:space="preserve">ummarizes </w:t>
      </w:r>
      <w:proofErr w:type="gramStart"/>
      <w:r w:rsidR="00447947">
        <w:t>all of</w:t>
      </w:r>
      <w:proofErr w:type="gramEnd"/>
      <w:r w:rsidR="00447947">
        <w:t xml:space="preserve"> the styles that can be used with this template.</w:t>
      </w:r>
    </w:p>
    <w:p w14:paraId="5B6C6125" w14:textId="77777777" w:rsidR="00447947" w:rsidRDefault="00447947" w:rsidP="00E434C2">
      <w:pPr>
        <w:pStyle w:val="thesis-tablecaption"/>
      </w:pPr>
      <w:bookmarkStart w:id="24" w:name="_Ref208807490"/>
      <w:bookmarkStart w:id="25" w:name="_Toc208807508"/>
      <w:r>
        <w:t xml:space="preserve">Table </w:t>
      </w:r>
      <w:r w:rsidR="00060EFC">
        <w:fldChar w:fldCharType="begin"/>
      </w:r>
      <w:r w:rsidR="00060EFC">
        <w:instrText xml:space="preserve"> SEQ Table \* ARABIC </w:instrText>
      </w:r>
      <w:r w:rsidR="00060EFC">
        <w:fldChar w:fldCharType="separate"/>
      </w:r>
      <w:r w:rsidR="00EE672D">
        <w:rPr>
          <w:noProof/>
        </w:rPr>
        <w:t>2</w:t>
      </w:r>
      <w:r w:rsidR="00060EFC">
        <w:rPr>
          <w:noProof/>
        </w:rPr>
        <w:fldChar w:fldCharType="end"/>
      </w:r>
      <w:bookmarkEnd w:id="24"/>
      <w:r>
        <w:t>: Styles used in this template</w:t>
      </w:r>
      <w:bookmarkEnd w:id="25"/>
    </w:p>
    <w:tbl>
      <w:tblPr>
        <w:tblW w:w="0" w:type="auto"/>
        <w:tblBorders>
          <w:top w:val="single" w:sz="12" w:space="0" w:color="008000"/>
          <w:bottom w:val="single" w:sz="12" w:space="0" w:color="008000"/>
        </w:tblBorders>
        <w:tblLook w:val="00A0" w:firstRow="1" w:lastRow="0" w:firstColumn="1" w:lastColumn="0" w:noHBand="0" w:noVBand="0"/>
      </w:tblPr>
      <w:tblGrid>
        <w:gridCol w:w="4428"/>
        <w:gridCol w:w="4428"/>
      </w:tblGrid>
      <w:tr w:rsidR="00447947" w:rsidRPr="0054253A" w14:paraId="25FF45C6" w14:textId="77777777" w:rsidTr="00F63676">
        <w:tc>
          <w:tcPr>
            <w:tcW w:w="4428" w:type="dxa"/>
            <w:tcBorders>
              <w:bottom w:val="single" w:sz="6" w:space="0" w:color="008000"/>
            </w:tcBorders>
            <w:shd w:val="clear" w:color="auto" w:fill="auto"/>
          </w:tcPr>
          <w:p w14:paraId="67D7ACFE" w14:textId="77777777" w:rsidR="00447947" w:rsidRPr="0054253A" w:rsidRDefault="00447947" w:rsidP="0054253A">
            <w:r w:rsidRPr="0054253A">
              <w:t>Style name</w:t>
            </w:r>
          </w:p>
        </w:tc>
        <w:tc>
          <w:tcPr>
            <w:tcW w:w="4428" w:type="dxa"/>
            <w:tcBorders>
              <w:bottom w:val="single" w:sz="6" w:space="0" w:color="008000"/>
            </w:tcBorders>
            <w:shd w:val="clear" w:color="auto" w:fill="auto"/>
          </w:tcPr>
          <w:p w14:paraId="58148355" w14:textId="77777777" w:rsidR="00447947" w:rsidRPr="0054253A" w:rsidRDefault="00447947" w:rsidP="0054253A">
            <w:r w:rsidRPr="0054253A">
              <w:t>When used</w:t>
            </w:r>
          </w:p>
        </w:tc>
      </w:tr>
      <w:tr w:rsidR="00447947" w:rsidRPr="0054253A" w14:paraId="61397148" w14:textId="77777777" w:rsidTr="00F63676">
        <w:tc>
          <w:tcPr>
            <w:tcW w:w="4428" w:type="dxa"/>
            <w:shd w:val="clear" w:color="auto" w:fill="auto"/>
          </w:tcPr>
          <w:p w14:paraId="4D247400" w14:textId="77777777" w:rsidR="00447947" w:rsidRPr="0054253A" w:rsidRDefault="00447947" w:rsidP="0054253A">
            <w:r w:rsidRPr="0054253A">
              <w:t>Heading 1</w:t>
            </w:r>
          </w:p>
        </w:tc>
        <w:tc>
          <w:tcPr>
            <w:tcW w:w="4428" w:type="dxa"/>
            <w:shd w:val="clear" w:color="auto" w:fill="auto"/>
          </w:tcPr>
          <w:p w14:paraId="0A831140" w14:textId="77777777" w:rsidR="00447947" w:rsidRPr="0054253A" w:rsidRDefault="00E434C2" w:rsidP="0054253A">
            <w:r w:rsidRPr="0054253A">
              <w:t>Chapter titles</w:t>
            </w:r>
          </w:p>
        </w:tc>
      </w:tr>
      <w:tr w:rsidR="00447947" w:rsidRPr="0054253A" w14:paraId="6C80F0DE" w14:textId="77777777" w:rsidTr="00F63676">
        <w:tc>
          <w:tcPr>
            <w:tcW w:w="4428" w:type="dxa"/>
            <w:shd w:val="clear" w:color="auto" w:fill="auto"/>
          </w:tcPr>
          <w:p w14:paraId="73BBB75D" w14:textId="77777777" w:rsidR="00447947" w:rsidRPr="0054253A" w:rsidRDefault="00447947" w:rsidP="0054253A">
            <w:r w:rsidRPr="0054253A">
              <w:t>Heading 2</w:t>
            </w:r>
          </w:p>
        </w:tc>
        <w:tc>
          <w:tcPr>
            <w:tcW w:w="4428" w:type="dxa"/>
            <w:shd w:val="clear" w:color="auto" w:fill="auto"/>
          </w:tcPr>
          <w:p w14:paraId="03764D52" w14:textId="77777777" w:rsidR="00447947" w:rsidRPr="0054253A" w:rsidRDefault="00E434C2" w:rsidP="0054253A">
            <w:r w:rsidRPr="0054253A">
              <w:t>Primary headers</w:t>
            </w:r>
          </w:p>
        </w:tc>
      </w:tr>
      <w:tr w:rsidR="00447947" w:rsidRPr="0054253A" w14:paraId="71B25C11" w14:textId="77777777" w:rsidTr="00F63676">
        <w:tc>
          <w:tcPr>
            <w:tcW w:w="4428" w:type="dxa"/>
            <w:shd w:val="clear" w:color="auto" w:fill="auto"/>
          </w:tcPr>
          <w:p w14:paraId="29A569B0" w14:textId="77777777" w:rsidR="00447947" w:rsidRPr="0054253A" w:rsidRDefault="00447947" w:rsidP="0054253A">
            <w:r w:rsidRPr="0054253A">
              <w:t>Heading 3</w:t>
            </w:r>
          </w:p>
        </w:tc>
        <w:tc>
          <w:tcPr>
            <w:tcW w:w="4428" w:type="dxa"/>
            <w:shd w:val="clear" w:color="auto" w:fill="auto"/>
          </w:tcPr>
          <w:p w14:paraId="49D45449" w14:textId="77777777" w:rsidR="00447947" w:rsidRPr="0054253A" w:rsidRDefault="00E434C2" w:rsidP="0054253A">
            <w:r w:rsidRPr="0054253A">
              <w:t>Sub headers</w:t>
            </w:r>
          </w:p>
        </w:tc>
      </w:tr>
      <w:tr w:rsidR="00447947" w:rsidRPr="0054253A" w14:paraId="1D44D860" w14:textId="77777777" w:rsidTr="00F63676">
        <w:tc>
          <w:tcPr>
            <w:tcW w:w="4428" w:type="dxa"/>
            <w:shd w:val="clear" w:color="auto" w:fill="auto"/>
          </w:tcPr>
          <w:p w14:paraId="6282F96D" w14:textId="77777777" w:rsidR="00447947" w:rsidRPr="0054253A" w:rsidRDefault="00447947" w:rsidP="0054253A">
            <w:r w:rsidRPr="0054253A">
              <w:t>Heading4</w:t>
            </w:r>
          </w:p>
        </w:tc>
        <w:tc>
          <w:tcPr>
            <w:tcW w:w="4428" w:type="dxa"/>
            <w:shd w:val="clear" w:color="auto" w:fill="auto"/>
          </w:tcPr>
          <w:p w14:paraId="55A7B12C" w14:textId="77777777" w:rsidR="00447947" w:rsidRPr="0054253A" w:rsidRDefault="00E434C2" w:rsidP="0054253A">
            <w:r w:rsidRPr="0054253A">
              <w:t>Sub-sub headers</w:t>
            </w:r>
          </w:p>
        </w:tc>
      </w:tr>
      <w:tr w:rsidR="00447947" w:rsidRPr="0054253A" w14:paraId="2E29A304" w14:textId="77777777" w:rsidTr="00F63676">
        <w:tc>
          <w:tcPr>
            <w:tcW w:w="4428" w:type="dxa"/>
            <w:shd w:val="clear" w:color="auto" w:fill="auto"/>
          </w:tcPr>
          <w:p w14:paraId="752DAA39" w14:textId="77777777" w:rsidR="00447947" w:rsidRPr="0054253A" w:rsidRDefault="00447947" w:rsidP="0054253A">
            <w:r w:rsidRPr="0054253A">
              <w:t>Thesis-body text</w:t>
            </w:r>
          </w:p>
        </w:tc>
        <w:tc>
          <w:tcPr>
            <w:tcW w:w="4428" w:type="dxa"/>
            <w:shd w:val="clear" w:color="auto" w:fill="auto"/>
          </w:tcPr>
          <w:p w14:paraId="73E83441" w14:textId="77777777" w:rsidR="00447947" w:rsidRPr="0054253A" w:rsidRDefault="00E434C2" w:rsidP="0054253A">
            <w:r w:rsidRPr="0054253A">
              <w:t>All paragraphs</w:t>
            </w:r>
          </w:p>
        </w:tc>
      </w:tr>
      <w:tr w:rsidR="00447947" w:rsidRPr="0054253A" w14:paraId="11B719D2" w14:textId="77777777" w:rsidTr="00F63676">
        <w:tc>
          <w:tcPr>
            <w:tcW w:w="4428" w:type="dxa"/>
            <w:shd w:val="clear" w:color="auto" w:fill="auto"/>
          </w:tcPr>
          <w:p w14:paraId="0E5F9E9B" w14:textId="77777777" w:rsidR="00447947" w:rsidRPr="0054253A" w:rsidRDefault="00447947" w:rsidP="0054253A">
            <w:r w:rsidRPr="0054253A">
              <w:t>Thesis-bullets</w:t>
            </w:r>
          </w:p>
        </w:tc>
        <w:tc>
          <w:tcPr>
            <w:tcW w:w="4428" w:type="dxa"/>
            <w:shd w:val="clear" w:color="auto" w:fill="auto"/>
          </w:tcPr>
          <w:p w14:paraId="05546519" w14:textId="77777777" w:rsidR="00447947" w:rsidRPr="0054253A" w:rsidRDefault="00E434C2" w:rsidP="0054253A">
            <w:r w:rsidRPr="0054253A">
              <w:t>Bullets</w:t>
            </w:r>
          </w:p>
        </w:tc>
      </w:tr>
      <w:tr w:rsidR="00447947" w:rsidRPr="0054253A" w14:paraId="18A4EB09" w14:textId="77777777" w:rsidTr="00F63676">
        <w:tc>
          <w:tcPr>
            <w:tcW w:w="4428" w:type="dxa"/>
            <w:shd w:val="clear" w:color="auto" w:fill="auto"/>
          </w:tcPr>
          <w:p w14:paraId="3866476F" w14:textId="77777777" w:rsidR="00447947" w:rsidRPr="0054253A" w:rsidRDefault="00447947" w:rsidP="0054253A">
            <w:r w:rsidRPr="0054253A">
              <w:t>Thesis Figure caption</w:t>
            </w:r>
          </w:p>
        </w:tc>
        <w:tc>
          <w:tcPr>
            <w:tcW w:w="4428" w:type="dxa"/>
            <w:shd w:val="clear" w:color="auto" w:fill="auto"/>
          </w:tcPr>
          <w:p w14:paraId="46CF455D" w14:textId="77777777" w:rsidR="00447947" w:rsidRPr="0054253A" w:rsidRDefault="00E434C2" w:rsidP="0054253A">
            <w:r w:rsidRPr="0054253A">
              <w:t xml:space="preserve">All figure captions. </w:t>
            </w:r>
          </w:p>
        </w:tc>
      </w:tr>
      <w:tr w:rsidR="00447947" w:rsidRPr="0054253A" w14:paraId="205B1D22" w14:textId="77777777" w:rsidTr="00F63676">
        <w:tc>
          <w:tcPr>
            <w:tcW w:w="4428" w:type="dxa"/>
            <w:shd w:val="clear" w:color="auto" w:fill="auto"/>
          </w:tcPr>
          <w:p w14:paraId="09D9817A" w14:textId="77777777" w:rsidR="00447947" w:rsidRPr="0054253A" w:rsidRDefault="00447947" w:rsidP="0054253A">
            <w:r w:rsidRPr="0054253A">
              <w:t>Thesis table caption</w:t>
            </w:r>
          </w:p>
        </w:tc>
        <w:tc>
          <w:tcPr>
            <w:tcW w:w="4428" w:type="dxa"/>
            <w:shd w:val="clear" w:color="auto" w:fill="auto"/>
          </w:tcPr>
          <w:p w14:paraId="7848EA8D" w14:textId="77777777" w:rsidR="00447947" w:rsidRPr="0054253A" w:rsidRDefault="00E434C2" w:rsidP="0054253A">
            <w:r w:rsidRPr="0054253A">
              <w:t>All table captions</w:t>
            </w:r>
          </w:p>
        </w:tc>
      </w:tr>
      <w:tr w:rsidR="00E434C2" w:rsidRPr="0054253A" w14:paraId="53B52D96" w14:textId="77777777" w:rsidTr="00F63676">
        <w:tc>
          <w:tcPr>
            <w:tcW w:w="4428" w:type="dxa"/>
            <w:shd w:val="clear" w:color="auto" w:fill="auto"/>
          </w:tcPr>
          <w:p w14:paraId="62796935" w14:textId="77777777" w:rsidR="00E434C2" w:rsidRPr="0054253A" w:rsidRDefault="00E434C2" w:rsidP="0054253A">
            <w:r w:rsidRPr="0054253A">
              <w:t>Thesis-</w:t>
            </w:r>
            <w:proofErr w:type="spellStart"/>
            <w:r w:rsidRPr="0054253A">
              <w:t>eqn</w:t>
            </w:r>
            <w:proofErr w:type="spellEnd"/>
          </w:p>
        </w:tc>
        <w:tc>
          <w:tcPr>
            <w:tcW w:w="4428" w:type="dxa"/>
            <w:shd w:val="clear" w:color="auto" w:fill="auto"/>
          </w:tcPr>
          <w:p w14:paraId="66C5F782" w14:textId="77777777" w:rsidR="00E434C2" w:rsidRPr="0054253A" w:rsidRDefault="00E434C2" w:rsidP="0054253A">
            <w:r w:rsidRPr="0054253A">
              <w:t>equations</w:t>
            </w:r>
          </w:p>
        </w:tc>
      </w:tr>
      <w:tr w:rsidR="00E434C2" w:rsidRPr="0054253A" w14:paraId="0ABA43D3" w14:textId="77777777" w:rsidTr="00F63676">
        <w:tc>
          <w:tcPr>
            <w:tcW w:w="4428" w:type="dxa"/>
            <w:shd w:val="clear" w:color="auto" w:fill="auto"/>
          </w:tcPr>
          <w:p w14:paraId="68A2BAE4" w14:textId="77777777" w:rsidR="00E434C2" w:rsidRPr="0054253A" w:rsidRDefault="00E434C2" w:rsidP="0054253A">
            <w:r w:rsidRPr="0054253A">
              <w:t>Thesis-reference</w:t>
            </w:r>
          </w:p>
        </w:tc>
        <w:tc>
          <w:tcPr>
            <w:tcW w:w="4428" w:type="dxa"/>
            <w:shd w:val="clear" w:color="auto" w:fill="auto"/>
          </w:tcPr>
          <w:p w14:paraId="45E8B025" w14:textId="77777777" w:rsidR="00E434C2" w:rsidRPr="0054253A" w:rsidRDefault="00E434C2" w:rsidP="0054253A">
            <w:r w:rsidRPr="0054253A">
              <w:t>Reference list at end of thesis</w:t>
            </w:r>
          </w:p>
        </w:tc>
      </w:tr>
    </w:tbl>
    <w:p w14:paraId="26C8BAF6" w14:textId="77777777" w:rsidR="00447947" w:rsidRPr="00447947" w:rsidRDefault="00447947" w:rsidP="00447947"/>
    <w:p w14:paraId="7DB949E1" w14:textId="77777777" w:rsidR="00902BB4" w:rsidRDefault="00902BB4" w:rsidP="009D7ADC">
      <w:pPr>
        <w:pStyle w:val="Heading1"/>
      </w:pPr>
      <w:bookmarkStart w:id="26" w:name="_Toc208803850"/>
      <w:r w:rsidRPr="0003772F">
        <w:lastRenderedPageBreak/>
        <w:t>CHAPTER IV</w:t>
      </w:r>
      <w:r w:rsidR="009D7ADC" w:rsidRPr="0003772F">
        <w:t xml:space="preserve">: </w:t>
      </w:r>
      <w:r w:rsidR="00A429F0" w:rsidRPr="0003772F">
        <w:t>RESULTS</w:t>
      </w:r>
      <w:bookmarkEnd w:id="26"/>
    </w:p>
    <w:p w14:paraId="485426C3" w14:textId="77777777" w:rsidR="006E52BE" w:rsidRPr="0003772F" w:rsidRDefault="00222254" w:rsidP="009D7ADC">
      <w:pPr>
        <w:pStyle w:val="thesis-bodytext"/>
      </w:pPr>
      <w:r w:rsidRPr="0003772F">
        <w:t xml:space="preserve">Results, findings, discussion of results </w:t>
      </w:r>
      <w:r w:rsidR="009D7ADC" w:rsidRPr="0003772F">
        <w:t>OR</w:t>
      </w:r>
      <w:r w:rsidRPr="0003772F">
        <w:t xml:space="preserve"> manuscripts</w:t>
      </w:r>
      <w:r w:rsidR="009D7ADC" w:rsidRPr="0003772F">
        <w:t>.  It is best to also reiterate information in your literature review to help substantiate the findings of your research.</w:t>
      </w:r>
    </w:p>
    <w:p w14:paraId="5F5FE194" w14:textId="77777777" w:rsidR="009D7ADC" w:rsidRPr="0003772F" w:rsidRDefault="009156FC" w:rsidP="009D7ADC">
      <w:pPr>
        <w:pStyle w:val="thesis-bodytext"/>
      </w:pPr>
      <w:r w:rsidRPr="0003772F">
        <w:t xml:space="preserve">This template is best used for directly typing in your content. </w:t>
      </w:r>
    </w:p>
    <w:p w14:paraId="7C5DC354" w14:textId="77777777" w:rsidR="00AF6122" w:rsidRDefault="00AF6122" w:rsidP="009D7ADC">
      <w:pPr>
        <w:pStyle w:val="Heading1"/>
        <w:rPr>
          <w:szCs w:val="24"/>
        </w:rPr>
      </w:pPr>
      <w:bookmarkStart w:id="27" w:name="_Toc208803851"/>
      <w:r w:rsidRPr="0003772F">
        <w:lastRenderedPageBreak/>
        <w:t>CHAPTER V</w:t>
      </w:r>
      <w:r w:rsidR="009D7ADC" w:rsidRPr="0003772F">
        <w:t xml:space="preserve">: </w:t>
      </w:r>
      <w:r w:rsidRPr="0003772F">
        <w:rPr>
          <w:szCs w:val="24"/>
        </w:rPr>
        <w:t>CONCLUSION</w:t>
      </w:r>
      <w:bookmarkEnd w:id="27"/>
    </w:p>
    <w:p w14:paraId="341B622E" w14:textId="77777777" w:rsidR="009D7ADC" w:rsidRPr="0003772F" w:rsidRDefault="009D7ADC" w:rsidP="009D7ADC">
      <w:pPr>
        <w:pStyle w:val="thesis-bodytext"/>
      </w:pPr>
      <w:r w:rsidRPr="0003772F">
        <w:t>This chapter could also be called “Conclusions and Recommendations</w:t>
      </w:r>
      <w:r w:rsidR="0054253A" w:rsidRPr="0003772F">
        <w:t>” or</w:t>
      </w:r>
      <w:r w:rsidRPr="0003772F">
        <w:t xml:space="preserve"> “Conclusions and Implications.” In general, there should be no new information presented here.  It should be a synthesis of information that you’ve already discussed. </w:t>
      </w:r>
    </w:p>
    <w:p w14:paraId="19925182" w14:textId="77777777" w:rsidR="00AF6122" w:rsidRDefault="00F61963" w:rsidP="008A33A8">
      <w:pPr>
        <w:pStyle w:val="Heading1"/>
      </w:pPr>
      <w:bookmarkStart w:id="28" w:name="_Toc208803852"/>
      <w:r w:rsidRPr="0003772F">
        <w:lastRenderedPageBreak/>
        <w:t>REFERENCES</w:t>
      </w:r>
      <w:bookmarkEnd w:id="28"/>
    </w:p>
    <w:p w14:paraId="1D4DB70E" w14:textId="1A1695CD" w:rsidR="0036075D" w:rsidRPr="0003772F" w:rsidRDefault="00BD74B7" w:rsidP="008A33A8">
      <w:pPr>
        <w:pStyle w:val="thesis-bodytext"/>
      </w:pPr>
      <w:r w:rsidRPr="0003772F">
        <w:t>Includes all references:</w:t>
      </w:r>
      <w:r w:rsidR="008A5EA8" w:rsidRPr="0003772F">
        <w:t xml:space="preserve"> articles, media facts, books, reports, regulations, internet articles, papers</w:t>
      </w:r>
      <w:r w:rsidR="008A33A8" w:rsidRPr="0003772F">
        <w:t xml:space="preserve"> that you referenced from the text.  In the text, citations can be (Smith and Jones, 2007) or Smith et al., 2007) (if more than two authors) if you wish to present your refer</w:t>
      </w:r>
      <w:r w:rsidRPr="0003772F">
        <w:t>e</w:t>
      </w:r>
      <w:r w:rsidR="008A33A8" w:rsidRPr="0003772F">
        <w:t xml:space="preserve">nces alphabetically.  Alternatively, you can include the citations in the text as a number [1] or </w:t>
      </w:r>
      <w:r w:rsidR="008A33A8" w:rsidRPr="0003772F">
        <w:rPr>
          <w:vertAlign w:val="superscript"/>
        </w:rPr>
        <w:t>1</w:t>
      </w:r>
      <w:r w:rsidR="008A33A8" w:rsidRPr="0003772F">
        <w:t xml:space="preserve"> if you wish to present your references numerically.  </w:t>
      </w:r>
      <w:r w:rsidR="003E3630">
        <w:t>The</w:t>
      </w:r>
      <w:r w:rsidR="008A33A8" w:rsidRPr="0003772F">
        <w:t xml:space="preserve"> </w:t>
      </w:r>
      <w:r w:rsidR="001418E4" w:rsidRPr="0003772F">
        <w:t xml:space="preserve">MS </w:t>
      </w:r>
      <w:r w:rsidR="008A33A8" w:rsidRPr="0003772F">
        <w:t>WORD tools – “insert, reference, footnote, endnote” (or “cross reference” if you refer to the same reference more than once) should be used to help you organize and manage your references.</w:t>
      </w:r>
    </w:p>
    <w:p w14:paraId="49744ADC" w14:textId="6F7DA73F" w:rsidR="0036075D" w:rsidRPr="0003772F" w:rsidRDefault="001418E4" w:rsidP="008A33A8">
      <w:pPr>
        <w:pStyle w:val="thesis-bodytext"/>
      </w:pPr>
      <w:r w:rsidRPr="0003772F">
        <w:t xml:space="preserve">References can be written in single space with extra space between references as in the format below.  There are </w:t>
      </w:r>
      <w:proofErr w:type="gramStart"/>
      <w:r w:rsidRPr="0003772F">
        <w:t>many different ways</w:t>
      </w:r>
      <w:proofErr w:type="gramEnd"/>
      <w:r w:rsidRPr="0003772F">
        <w:t xml:space="preserve"> to arrange the information and punctuation in a reference listing.  The most important thing is to make sure all references are complete and that the format of your references </w:t>
      </w:r>
      <w:r w:rsidR="00BD74B7" w:rsidRPr="0003772F">
        <w:t>is</w:t>
      </w:r>
      <w:r w:rsidRPr="0003772F">
        <w:t xml:space="preserve"> consistent throughout.</w:t>
      </w:r>
      <w:r w:rsidR="000421CF" w:rsidRPr="0003772F">
        <w:t xml:space="preserve"> </w:t>
      </w:r>
    </w:p>
    <w:p w14:paraId="0D68AB4C" w14:textId="77777777" w:rsidR="000421CF" w:rsidRPr="0003772F" w:rsidRDefault="000421CF" w:rsidP="000421CF">
      <w:pPr>
        <w:pStyle w:val="thesis-reference"/>
      </w:pPr>
      <w:r w:rsidRPr="0003772F">
        <w:t xml:space="preserve">Example, S.Z. (2008). How to cite a complete journal reference. </w:t>
      </w:r>
      <w:r w:rsidRPr="0003772F">
        <w:rPr>
          <w:i/>
        </w:rPr>
        <w:t>J. Complete Thesis</w:t>
      </w:r>
      <w:r w:rsidRPr="0003772F">
        <w:t>. 1(2): 47-52.</w:t>
      </w:r>
    </w:p>
    <w:p w14:paraId="03804021" w14:textId="77777777" w:rsidR="000421CF" w:rsidRPr="0003772F" w:rsidRDefault="000421CF" w:rsidP="000421CF">
      <w:pPr>
        <w:pStyle w:val="thesis-reference"/>
      </w:pPr>
      <w:r w:rsidRPr="0003772F">
        <w:t>Exampl</w:t>
      </w:r>
      <w:r w:rsidR="00BD74B7" w:rsidRPr="0003772F">
        <w:t>e</w:t>
      </w:r>
      <w:r w:rsidRPr="0003772F">
        <w:t xml:space="preserve">, S.Z., Second, W.S. (2007). How to cite a complete conference proceedings paper. In: </w:t>
      </w:r>
      <w:r w:rsidRPr="0003772F">
        <w:rPr>
          <w:i/>
        </w:rPr>
        <w:t>Proceedings</w:t>
      </w:r>
      <w:r w:rsidRPr="0003772F">
        <w:t>, 2</w:t>
      </w:r>
      <w:r w:rsidRPr="0003772F">
        <w:rPr>
          <w:vertAlign w:val="superscript"/>
        </w:rPr>
        <w:t>nd</w:t>
      </w:r>
      <w:r w:rsidRPr="0003772F">
        <w:t xml:space="preserve"> International meeting of </w:t>
      </w:r>
      <w:proofErr w:type="gramStart"/>
      <w:r w:rsidRPr="0003772F">
        <w:t>Masters</w:t>
      </w:r>
      <w:proofErr w:type="gramEnd"/>
      <w:r w:rsidRPr="0003772F">
        <w:t xml:space="preserve"> Students, Paper # XW15 (Potsdam NY, November, 2007).</w:t>
      </w:r>
    </w:p>
    <w:p w14:paraId="6A28EA55" w14:textId="457189AB" w:rsidR="00BD74B7" w:rsidRDefault="00BD74B7" w:rsidP="000421CF">
      <w:pPr>
        <w:pStyle w:val="thesis-reference"/>
      </w:pPr>
      <w:r w:rsidRPr="0003772F">
        <w:t>If you use the “thesis” reference” style you will get the proper line spacing and indent style without further changes. Above are examples to show complete citation, other formats also acceptable.</w:t>
      </w:r>
    </w:p>
    <w:p w14:paraId="2FBB4E52" w14:textId="3FB87A87" w:rsidR="00DB64EB" w:rsidRDefault="00DB64EB" w:rsidP="000421CF">
      <w:pPr>
        <w:pStyle w:val="thesis-reference"/>
      </w:pPr>
    </w:p>
    <w:p w14:paraId="2341659C" w14:textId="0EB2B0FC" w:rsidR="00DB64EB" w:rsidRPr="00DB64EB" w:rsidRDefault="00DB64EB" w:rsidP="000421CF">
      <w:pPr>
        <w:pStyle w:val="thesis-reference"/>
        <w:rPr>
          <w:rFonts w:ascii="Arial" w:hAnsi="Arial" w:cs="Arial"/>
          <w:b/>
          <w:bCs/>
          <w:kern w:val="32"/>
          <w:sz w:val="28"/>
          <w:szCs w:val="32"/>
        </w:rPr>
      </w:pPr>
      <w:r w:rsidRPr="00DB64EB">
        <w:rPr>
          <w:rFonts w:ascii="Arial" w:hAnsi="Arial" w:cs="Arial"/>
          <w:b/>
          <w:bCs/>
          <w:kern w:val="32"/>
          <w:sz w:val="28"/>
          <w:szCs w:val="32"/>
        </w:rPr>
        <w:t>Alternative format:</w:t>
      </w:r>
    </w:p>
    <w:p w14:paraId="0319F30A" w14:textId="45727DE5" w:rsidR="00DB64EB" w:rsidRDefault="00DB64EB" w:rsidP="00DB64EB">
      <w:pPr>
        <w:rPr>
          <w:rFonts w:ascii="Arial" w:hAnsi="Arial" w:cs="Arial"/>
          <w:color w:val="000000"/>
        </w:rPr>
      </w:pPr>
      <w:r w:rsidRPr="00DB64EB">
        <w:t>An alternative format</w:t>
      </w:r>
      <w:r>
        <w:t xml:space="preserve"> for references is to use</w:t>
      </w:r>
      <w:r w:rsidRPr="00DB64EB">
        <w:t xml:space="preserve"> IEEE format. You can find a reference on IEEE format here:</w:t>
      </w:r>
      <w:r>
        <w:rPr>
          <w:rFonts w:ascii="Arial" w:hAnsi="Arial" w:cs="Arial"/>
          <w:color w:val="000000"/>
        </w:rPr>
        <w:t>  </w:t>
      </w:r>
      <w:hyperlink r:id="rId16" w:history="1">
        <w:r>
          <w:rPr>
            <w:rStyle w:val="mceitemhiddenspellword"/>
            <w:rFonts w:ascii="inherit" w:hAnsi="inherit" w:cs="Helvetica"/>
            <w:color w:val="1874A4"/>
            <w:sz w:val="20"/>
            <w:u w:val="single"/>
            <w:bdr w:val="none" w:sz="0" w:space="0" w:color="auto" w:frame="1"/>
            <w:shd w:val="clear" w:color="auto" w:fill="FFFFFF"/>
          </w:rPr>
          <w:t>http</w:t>
        </w:r>
        <w:r>
          <w:rPr>
            <w:rStyle w:val="Hyperlink"/>
            <w:rFonts w:ascii="Arial" w:hAnsi="Arial" w:cs="Arial"/>
            <w:color w:val="1874A4"/>
            <w:sz w:val="20"/>
            <w:bdr w:val="none" w:sz="0" w:space="0" w:color="auto" w:frame="1"/>
            <w:shd w:val="clear" w:color="auto" w:fill="FFFFFF"/>
          </w:rPr>
          <w:t>://</w:t>
        </w:r>
        <w:r>
          <w:rPr>
            <w:rStyle w:val="mceitemhiddenspellword"/>
            <w:rFonts w:ascii="inherit" w:hAnsi="inherit" w:cs="Helvetica"/>
            <w:color w:val="1874A4"/>
            <w:sz w:val="20"/>
            <w:u w:val="single"/>
            <w:bdr w:val="none" w:sz="0" w:space="0" w:color="auto" w:frame="1"/>
            <w:shd w:val="clear" w:color="auto" w:fill="FFFFFF"/>
          </w:rPr>
          <w:t>www</w:t>
        </w:r>
        <w:r>
          <w:rPr>
            <w:rStyle w:val="Hyperlink"/>
            <w:rFonts w:ascii="Arial" w:hAnsi="Arial" w:cs="Arial"/>
            <w:color w:val="1874A4"/>
            <w:sz w:val="20"/>
            <w:bdr w:val="none" w:sz="0" w:space="0" w:color="auto" w:frame="1"/>
            <w:shd w:val="clear" w:color="auto" w:fill="FFFFFF"/>
          </w:rPr>
          <w:t>.</w:t>
        </w:r>
        <w:r>
          <w:rPr>
            <w:rStyle w:val="mceitemhiddenspellword"/>
            <w:rFonts w:ascii="inherit" w:hAnsi="inherit" w:cs="Helvetica"/>
            <w:color w:val="1874A4"/>
            <w:sz w:val="20"/>
            <w:u w:val="single"/>
            <w:bdr w:val="none" w:sz="0" w:space="0" w:color="auto" w:frame="1"/>
            <w:shd w:val="clear" w:color="auto" w:fill="FFFFFF"/>
          </w:rPr>
          <w:t>ijssst</w:t>
        </w:r>
        <w:r>
          <w:rPr>
            <w:rStyle w:val="Hyperlink"/>
            <w:rFonts w:ascii="Arial" w:hAnsi="Arial" w:cs="Arial"/>
            <w:color w:val="1874A4"/>
            <w:sz w:val="20"/>
            <w:bdr w:val="none" w:sz="0" w:space="0" w:color="auto" w:frame="1"/>
            <w:shd w:val="clear" w:color="auto" w:fill="FFFFFF"/>
          </w:rPr>
          <w:t>.info/info/IEEE-Citation-</w:t>
        </w:r>
        <w:r>
          <w:rPr>
            <w:rStyle w:val="mceitemhiddenspellword"/>
            <w:rFonts w:ascii="inherit" w:hAnsi="inherit" w:cs="Helvetica"/>
            <w:color w:val="1874A4"/>
            <w:sz w:val="20"/>
            <w:u w:val="single"/>
            <w:bdr w:val="none" w:sz="0" w:space="0" w:color="auto" w:frame="1"/>
            <w:shd w:val="clear" w:color="auto" w:fill="FFFFFF"/>
          </w:rPr>
          <w:t>StyleGuide</w:t>
        </w:r>
        <w:r>
          <w:rPr>
            <w:rStyle w:val="Hyperlink"/>
            <w:rFonts w:ascii="Arial" w:hAnsi="Arial" w:cs="Arial"/>
            <w:color w:val="1874A4"/>
            <w:sz w:val="20"/>
            <w:bdr w:val="none" w:sz="0" w:space="0" w:color="auto" w:frame="1"/>
            <w:shd w:val="clear" w:color="auto" w:fill="FFFFFF"/>
          </w:rPr>
          <w:t>.</w:t>
        </w:r>
        <w:r>
          <w:rPr>
            <w:rStyle w:val="mceitemhiddenspellword"/>
            <w:rFonts w:ascii="inherit" w:hAnsi="inherit" w:cs="Helvetica"/>
            <w:color w:val="1874A4"/>
            <w:sz w:val="20"/>
            <w:u w:val="single"/>
            <w:bdr w:val="none" w:sz="0" w:space="0" w:color="auto" w:frame="1"/>
            <w:shd w:val="clear" w:color="auto" w:fill="FFFFFF"/>
          </w:rPr>
          <w:t>pdf</w:t>
        </w:r>
      </w:hyperlink>
    </w:p>
    <w:p w14:paraId="158D6CED" w14:textId="11806BC2" w:rsidR="00DB64EB" w:rsidRPr="00DB64EB" w:rsidRDefault="00DB64EB" w:rsidP="00DB64EB">
      <w:r>
        <w:t xml:space="preserve">You can use either the option provided above in the template or use the IEE format. </w:t>
      </w:r>
    </w:p>
    <w:p w14:paraId="783C6991" w14:textId="77777777" w:rsidR="00DB64EB" w:rsidRPr="0003772F" w:rsidRDefault="00DB64EB" w:rsidP="000421CF">
      <w:pPr>
        <w:pStyle w:val="thesis-reference"/>
      </w:pPr>
    </w:p>
    <w:p w14:paraId="3EB2AF7F" w14:textId="77777777" w:rsidR="001E34AC" w:rsidRDefault="001E34AC" w:rsidP="001E34AC">
      <w:pPr>
        <w:pStyle w:val="Heading1"/>
      </w:pPr>
      <w:bookmarkStart w:id="29" w:name="_Toc208803853"/>
      <w:r w:rsidRPr="0003772F">
        <w:lastRenderedPageBreak/>
        <w:t>Appendi</w:t>
      </w:r>
      <w:r w:rsidR="008A33A8" w:rsidRPr="0003772F">
        <w:t>x A</w:t>
      </w:r>
      <w:bookmarkEnd w:id="29"/>
    </w:p>
    <w:p w14:paraId="68037533" w14:textId="77777777" w:rsidR="009156FC" w:rsidRPr="0003772F" w:rsidRDefault="000D2EE2" w:rsidP="001E34AC">
      <w:pPr>
        <w:pStyle w:val="thesis-bodytext"/>
      </w:pPr>
      <w:r w:rsidRPr="0003772F">
        <w:t>Type or paste</w:t>
      </w:r>
      <w:r w:rsidR="009156FC" w:rsidRPr="0003772F">
        <w:t xml:space="preserve"> your appendices here.</w:t>
      </w:r>
      <w:r w:rsidR="001E34AC" w:rsidRPr="0003772F">
        <w:t xml:space="preserve"> Appendices are a place to organize and include </w:t>
      </w:r>
      <w:proofErr w:type="gramStart"/>
      <w:r w:rsidR="001E34AC" w:rsidRPr="0003772F">
        <w:t>all of</w:t>
      </w:r>
      <w:proofErr w:type="gramEnd"/>
      <w:r w:rsidR="001E34AC" w:rsidRPr="0003772F">
        <w:t xml:space="preserve"> the “extra” material that is important to your research work but that is too detailed for the main text.  Examples can </w:t>
      </w:r>
      <w:proofErr w:type="gramStart"/>
      <w:r w:rsidR="001E34AC" w:rsidRPr="0003772F">
        <w:t>include:</w:t>
      </w:r>
      <w:proofErr w:type="gramEnd"/>
      <w:r w:rsidR="001E34AC" w:rsidRPr="0003772F">
        <w:t xml:space="preserve"> specific analytical methods, computer code, </w:t>
      </w:r>
      <w:r w:rsidR="008A33A8" w:rsidRPr="0003772F">
        <w:t xml:space="preserve">spreadsheets of data, details of statistical analyses, etc.  </w:t>
      </w:r>
      <w:proofErr w:type="gramStart"/>
      <w:r w:rsidR="008A33A8" w:rsidRPr="0003772F">
        <w:t>But,</w:t>
      </w:r>
      <w:proofErr w:type="gramEnd"/>
      <w:r w:rsidR="008A33A8" w:rsidRPr="0003772F">
        <w:t xml:space="preserve"> these materials do not speak for themselves.  There should be a reference to these materials from the main chapters (complete details included in Appendix A) and there should be some text at the beginning of each appendix to briefly explain what the information is and means that is included in that appendix.</w:t>
      </w:r>
    </w:p>
    <w:p w14:paraId="67B40C1A" w14:textId="77777777" w:rsidR="00561462" w:rsidRPr="0003772F" w:rsidRDefault="00561462" w:rsidP="001E34AC">
      <w:pPr>
        <w:pStyle w:val="thesis-bodytext"/>
      </w:pPr>
    </w:p>
    <w:p w14:paraId="014134D7" w14:textId="77777777" w:rsidR="00023EA8" w:rsidRPr="0003772F" w:rsidRDefault="000D2EE2" w:rsidP="001E34AC">
      <w:pPr>
        <w:pStyle w:val="Heading1"/>
      </w:pPr>
      <w:bookmarkStart w:id="30" w:name="_Toc208803854"/>
      <w:r w:rsidRPr="0003772F">
        <w:lastRenderedPageBreak/>
        <w:t>BIBLIOGRAPHY</w:t>
      </w:r>
      <w:r w:rsidR="001E34AC" w:rsidRPr="0003772F">
        <w:rPr>
          <w:rStyle w:val="FootnoteReference"/>
        </w:rPr>
        <w:footnoteReference w:id="1"/>
      </w:r>
      <w:bookmarkEnd w:id="30"/>
    </w:p>
    <w:p w14:paraId="3D94C517" w14:textId="77777777" w:rsidR="00023EA8" w:rsidRPr="0003772F" w:rsidRDefault="00023EA8" w:rsidP="001E34AC">
      <w:pPr>
        <w:pStyle w:val="thesis-body-centered"/>
      </w:pPr>
    </w:p>
    <w:p w14:paraId="0F59EAE9" w14:textId="77777777" w:rsidR="00023EA8" w:rsidRPr="0003772F" w:rsidRDefault="00023EA8" w:rsidP="001E34AC">
      <w:pPr>
        <w:pStyle w:val="thesis-body-centered"/>
      </w:pPr>
      <w:r w:rsidRPr="0003772F">
        <w:t xml:space="preserve"> </w:t>
      </w:r>
      <w:bookmarkStart w:id="31" w:name="_Toc208803855"/>
      <w:r w:rsidRPr="0003772F">
        <w:t>Full Name Here</w:t>
      </w:r>
      <w:bookmarkEnd w:id="31"/>
    </w:p>
    <w:p w14:paraId="0795ACA3" w14:textId="77777777" w:rsidR="00023EA8" w:rsidRPr="0003772F" w:rsidRDefault="00023EA8" w:rsidP="001E34AC">
      <w:pPr>
        <w:pStyle w:val="thesis-body-centered"/>
      </w:pPr>
    </w:p>
    <w:p w14:paraId="140CA157" w14:textId="77777777" w:rsidR="00023EA8" w:rsidRPr="0003772F" w:rsidRDefault="00023EA8" w:rsidP="001E34AC">
      <w:pPr>
        <w:pStyle w:val="thesis-body-centered"/>
      </w:pPr>
      <w:bookmarkStart w:id="32" w:name="_Toc208803856"/>
      <w:r w:rsidRPr="0003772F">
        <w:t>Candidate for the Degree of</w:t>
      </w:r>
      <w:bookmarkEnd w:id="32"/>
    </w:p>
    <w:p w14:paraId="43963BF4" w14:textId="77777777" w:rsidR="00023EA8" w:rsidRPr="0003772F" w:rsidRDefault="00023EA8" w:rsidP="001E34AC">
      <w:pPr>
        <w:pStyle w:val="thesis-body-centered"/>
      </w:pPr>
    </w:p>
    <w:p w14:paraId="7586E611" w14:textId="77777777" w:rsidR="00023EA8" w:rsidRPr="0003772F" w:rsidRDefault="000D2EE2" w:rsidP="001E34AC">
      <w:pPr>
        <w:pStyle w:val="thesis-body-centered"/>
      </w:pPr>
      <w:bookmarkStart w:id="33" w:name="_Toc208803857"/>
      <w:r w:rsidRPr="0003772F">
        <w:t>Master of Science</w:t>
      </w:r>
      <w:bookmarkEnd w:id="33"/>
      <w:r w:rsidRPr="0003772F">
        <w:t xml:space="preserve"> </w:t>
      </w:r>
    </w:p>
    <w:p w14:paraId="5334FFA1" w14:textId="77777777" w:rsidR="00023EA8" w:rsidRPr="0003772F" w:rsidRDefault="00023EA8" w:rsidP="001E34AC">
      <w:pPr>
        <w:pStyle w:val="thesis-body-centered"/>
      </w:pPr>
    </w:p>
    <w:p w14:paraId="333F9B3B" w14:textId="77777777" w:rsidR="00023EA8" w:rsidRPr="0003772F" w:rsidRDefault="00023EA8" w:rsidP="001E34AC">
      <w:pPr>
        <w:pStyle w:val="thesis-bodytext"/>
      </w:pPr>
      <w:r w:rsidRPr="0003772F">
        <w:t xml:space="preserve">Thesis:   </w:t>
      </w:r>
      <w:r w:rsidRPr="0003772F">
        <w:tab/>
        <w:t>TYPE FULL TITLE HERE IN ALL CAPS</w:t>
      </w:r>
    </w:p>
    <w:p w14:paraId="2A32F4CF" w14:textId="77777777" w:rsidR="00023EA8" w:rsidRPr="0003772F" w:rsidRDefault="00023EA8" w:rsidP="001E34AC">
      <w:pPr>
        <w:pStyle w:val="thesis-bodytext"/>
      </w:pPr>
      <w:r w:rsidRPr="0003772F">
        <w:t>Major Field:  Type Field Here</w:t>
      </w:r>
    </w:p>
    <w:p w14:paraId="7FE682E3" w14:textId="77777777" w:rsidR="00023EA8" w:rsidRPr="0003772F" w:rsidRDefault="00023EA8" w:rsidP="001E34AC">
      <w:pPr>
        <w:pStyle w:val="thesis-bodytext"/>
      </w:pPr>
      <w:r w:rsidRPr="0003772F">
        <w:t>Biographical:</w:t>
      </w:r>
    </w:p>
    <w:p w14:paraId="49382890" w14:textId="77777777" w:rsidR="00023EA8" w:rsidRPr="0003772F" w:rsidRDefault="00023EA8" w:rsidP="001E34AC">
      <w:pPr>
        <w:pStyle w:val="thesis-bodytext"/>
      </w:pPr>
      <w:r w:rsidRPr="0003772F">
        <w:t xml:space="preserve">Personal Data:  </w:t>
      </w:r>
    </w:p>
    <w:p w14:paraId="0A78FDF3" w14:textId="77777777" w:rsidR="00B609B3" w:rsidRPr="0003772F" w:rsidRDefault="00023EA8" w:rsidP="001E34AC">
      <w:pPr>
        <w:pStyle w:val="thesis-bodytext"/>
      </w:pPr>
      <w:r w:rsidRPr="0003772F">
        <w:t>Education:</w:t>
      </w:r>
      <w:r w:rsidR="001E34AC" w:rsidRPr="0003772F">
        <w:t xml:space="preserve"> (prior degrees)</w:t>
      </w:r>
    </w:p>
    <w:p w14:paraId="5EB2FA63" w14:textId="4D1C6E6B" w:rsidR="00B609B3" w:rsidRPr="0003772F" w:rsidRDefault="00EE7991" w:rsidP="001E34AC">
      <w:pPr>
        <w:pStyle w:val="thesis-bodytext"/>
      </w:pPr>
      <w:r>
        <w:t>“Full Name” has</w:t>
      </w:r>
      <w:r w:rsidR="000D2EE2" w:rsidRPr="0003772F">
        <w:t xml:space="preserve"> </w:t>
      </w:r>
      <w:r>
        <w:t>c</w:t>
      </w:r>
      <w:r w:rsidR="00B609B3" w:rsidRPr="0003772F">
        <w:t xml:space="preserve">ompleted the requirements for the Master of </w:t>
      </w:r>
      <w:r w:rsidR="000D2EE2" w:rsidRPr="0003772F">
        <w:t xml:space="preserve">Science </w:t>
      </w:r>
      <w:r w:rsidR="00B609B3" w:rsidRPr="0003772F">
        <w:t xml:space="preserve">in </w:t>
      </w:r>
      <w:r w:rsidR="00E228C7">
        <w:t>Computer Science</w:t>
      </w:r>
      <w:r w:rsidR="00B609B3" w:rsidRPr="0003772F">
        <w:t xml:space="preserve"> at</w:t>
      </w:r>
      <w:r>
        <w:t xml:space="preserve"> Lewis</w:t>
      </w:r>
      <w:r w:rsidR="000D2EE2" w:rsidRPr="0003772F">
        <w:t xml:space="preserve"> University, </w:t>
      </w:r>
      <w:r>
        <w:t>Romeoville</w:t>
      </w:r>
      <w:r w:rsidR="000D2EE2" w:rsidRPr="0003772F">
        <w:t xml:space="preserve">, </w:t>
      </w:r>
      <w:r>
        <w:t>Illinois,</w:t>
      </w:r>
      <w:r w:rsidR="000D2EE2" w:rsidRPr="0003772F">
        <w:t xml:space="preserve"> </w:t>
      </w:r>
      <w:r w:rsidR="00B609B3" w:rsidRPr="0003772F">
        <w:t>in</w:t>
      </w:r>
      <w:r w:rsidR="000D2EE2" w:rsidRPr="0003772F">
        <w:t xml:space="preserve"> </w:t>
      </w:r>
      <w:r>
        <w:t>“Month”</w:t>
      </w:r>
      <w:r w:rsidR="000D2EE2" w:rsidRPr="0003772F">
        <w:t xml:space="preserve">, </w:t>
      </w:r>
      <w:r>
        <w:t>“Year”</w:t>
      </w:r>
      <w:r w:rsidR="00B609B3" w:rsidRPr="0003772F">
        <w:t>.</w:t>
      </w:r>
    </w:p>
    <w:p w14:paraId="133CA120" w14:textId="77777777" w:rsidR="001E34AC" w:rsidRPr="0003772F" w:rsidRDefault="001E34AC" w:rsidP="001E34AC">
      <w:pPr>
        <w:pStyle w:val="thesis-bodytext"/>
      </w:pPr>
    </w:p>
    <w:p w14:paraId="17FE1774" w14:textId="587702CA" w:rsidR="001E34AC" w:rsidRDefault="001E34AC" w:rsidP="0003772F">
      <w:pPr>
        <w:pStyle w:val="Title"/>
        <w:pBdr>
          <w:top w:val="single" w:sz="4" w:space="1" w:color="auto"/>
        </w:pBdr>
        <w:jc w:val="left"/>
      </w:pPr>
      <w:r w:rsidRPr="0003772F">
        <w:t>ADVISER’S APPROVAL:   Type Adviser’s Name</w:t>
      </w:r>
      <w:r w:rsidR="0087625E">
        <w:t xml:space="preserve"> </w:t>
      </w:r>
      <w:r w:rsidRPr="0003772F">
        <w:t>Here</w:t>
      </w:r>
    </w:p>
    <w:p w14:paraId="09D673EB" w14:textId="77777777" w:rsidR="001E34AC" w:rsidRDefault="001E34AC" w:rsidP="001E34AC">
      <w:pPr>
        <w:pStyle w:val="thesis-bodytext"/>
      </w:pPr>
    </w:p>
    <w:sectPr w:rsidR="001E34AC" w:rsidSect="00C17C57">
      <w:footerReference w:type="default" r:id="rId17"/>
      <w:pgSz w:w="12240" w:h="15840"/>
      <w:pgMar w:top="1440" w:right="1440" w:bottom="1440" w:left="1440" w:header="720" w:footer="106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99013" w14:textId="77777777" w:rsidR="001F6EDD" w:rsidRDefault="001F6EDD">
      <w:r>
        <w:separator/>
      </w:r>
    </w:p>
  </w:endnote>
  <w:endnote w:type="continuationSeparator" w:id="0">
    <w:p w14:paraId="684BDC58" w14:textId="77777777" w:rsidR="001F6EDD" w:rsidRDefault="001F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0F3CC" w14:textId="77777777" w:rsidR="00127365" w:rsidRDefault="00127365"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85B798" w14:textId="77777777" w:rsidR="00127365" w:rsidRDefault="00127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619E3" w14:textId="77777777" w:rsidR="00127365" w:rsidRDefault="00127365"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B5BFEEB" w14:textId="77777777" w:rsidR="00127365" w:rsidRDefault="001273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482B" w14:textId="77777777" w:rsidR="00127365" w:rsidRDefault="00127365" w:rsidP="00DA48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8C7B8E" w14:textId="77777777" w:rsidR="00127365" w:rsidRDefault="001273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FEB6" w14:textId="77777777" w:rsidR="00127365" w:rsidRDefault="00127365" w:rsidP="00116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0EFC">
      <w:rPr>
        <w:rStyle w:val="PageNumber"/>
        <w:noProof/>
      </w:rPr>
      <w:t>ix</w:t>
    </w:r>
    <w:r>
      <w:rPr>
        <w:rStyle w:val="PageNumber"/>
      </w:rPr>
      <w:fldChar w:fldCharType="end"/>
    </w:r>
  </w:p>
  <w:p w14:paraId="629382CD" w14:textId="77777777" w:rsidR="00127365" w:rsidRDefault="001273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BB25" w14:textId="77777777" w:rsidR="00127365" w:rsidRDefault="00127365" w:rsidP="00DB7D97">
    <w:pPr>
      <w:pStyle w:val="Footer"/>
      <w:spacing w:before="240"/>
    </w:pPr>
    <w:r>
      <w:tab/>
    </w:r>
    <w:r>
      <w:rPr>
        <w:rStyle w:val="PageNumber"/>
      </w:rPr>
      <w:fldChar w:fldCharType="begin"/>
    </w:r>
    <w:r>
      <w:rPr>
        <w:rStyle w:val="PageNumber"/>
      </w:rPr>
      <w:instrText xml:space="preserve"> PAGE </w:instrText>
    </w:r>
    <w:r>
      <w:rPr>
        <w:rStyle w:val="PageNumber"/>
      </w:rPr>
      <w:fldChar w:fldCharType="separate"/>
    </w:r>
    <w:r w:rsidR="00060EFC">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C9BB0" w14:textId="77777777" w:rsidR="001F6EDD" w:rsidRDefault="001F6EDD">
      <w:r>
        <w:separator/>
      </w:r>
    </w:p>
  </w:footnote>
  <w:footnote w:type="continuationSeparator" w:id="0">
    <w:p w14:paraId="627A95CB" w14:textId="77777777" w:rsidR="001F6EDD" w:rsidRDefault="001F6EDD">
      <w:r>
        <w:continuationSeparator/>
      </w:r>
    </w:p>
  </w:footnote>
  <w:footnote w:id="1">
    <w:p w14:paraId="4201E3CD" w14:textId="77777777" w:rsidR="00127365" w:rsidRDefault="00127365">
      <w:pPr>
        <w:pStyle w:val="FootnoteText"/>
      </w:pPr>
      <w:r>
        <w:rPr>
          <w:rStyle w:val="FootnoteReference"/>
        </w:rPr>
        <w:footnoteRef/>
      </w:r>
      <w:r>
        <w:t xml:space="preserve"> IF NECESSARY (should not exceed one page except for PhDs)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AA7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15:restartNumberingAfterBreak="0">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2D"/>
    <w:rsid w:val="00005D67"/>
    <w:rsid w:val="000175A7"/>
    <w:rsid w:val="00017772"/>
    <w:rsid w:val="00023EA8"/>
    <w:rsid w:val="00024883"/>
    <w:rsid w:val="000263C7"/>
    <w:rsid w:val="000271A0"/>
    <w:rsid w:val="00034BF7"/>
    <w:rsid w:val="0003772F"/>
    <w:rsid w:val="000419A0"/>
    <w:rsid w:val="000421CF"/>
    <w:rsid w:val="000462ED"/>
    <w:rsid w:val="0005361D"/>
    <w:rsid w:val="00055FF8"/>
    <w:rsid w:val="00060EFC"/>
    <w:rsid w:val="000740EE"/>
    <w:rsid w:val="00097FA1"/>
    <w:rsid w:val="000D22FC"/>
    <w:rsid w:val="000D2937"/>
    <w:rsid w:val="000D2EE2"/>
    <w:rsid w:val="000E3691"/>
    <w:rsid w:val="000F0CCB"/>
    <w:rsid w:val="000F790F"/>
    <w:rsid w:val="000F7AD9"/>
    <w:rsid w:val="001163C9"/>
    <w:rsid w:val="00127365"/>
    <w:rsid w:val="001418E4"/>
    <w:rsid w:val="001521A3"/>
    <w:rsid w:val="0015578C"/>
    <w:rsid w:val="001737E3"/>
    <w:rsid w:val="00182947"/>
    <w:rsid w:val="00190900"/>
    <w:rsid w:val="0019093E"/>
    <w:rsid w:val="001949EC"/>
    <w:rsid w:val="00194F77"/>
    <w:rsid w:val="001963C0"/>
    <w:rsid w:val="001A295F"/>
    <w:rsid w:val="001A71B8"/>
    <w:rsid w:val="001B5A87"/>
    <w:rsid w:val="001C0B80"/>
    <w:rsid w:val="001C45D9"/>
    <w:rsid w:val="001C4B49"/>
    <w:rsid w:val="001C6289"/>
    <w:rsid w:val="001D3723"/>
    <w:rsid w:val="001E34AC"/>
    <w:rsid w:val="001E3611"/>
    <w:rsid w:val="001F6EDD"/>
    <w:rsid w:val="00213301"/>
    <w:rsid w:val="00213F98"/>
    <w:rsid w:val="00215AC8"/>
    <w:rsid w:val="00222254"/>
    <w:rsid w:val="00225001"/>
    <w:rsid w:val="00225746"/>
    <w:rsid w:val="00225E53"/>
    <w:rsid w:val="002278EE"/>
    <w:rsid w:val="00244655"/>
    <w:rsid w:val="0024728D"/>
    <w:rsid w:val="00264564"/>
    <w:rsid w:val="002647CA"/>
    <w:rsid w:val="002703E9"/>
    <w:rsid w:val="00271476"/>
    <w:rsid w:val="0027585C"/>
    <w:rsid w:val="0027674D"/>
    <w:rsid w:val="00281404"/>
    <w:rsid w:val="00285C13"/>
    <w:rsid w:val="002C27E3"/>
    <w:rsid w:val="002C57F6"/>
    <w:rsid w:val="002D3C21"/>
    <w:rsid w:val="002D6487"/>
    <w:rsid w:val="002F07C3"/>
    <w:rsid w:val="002F3B06"/>
    <w:rsid w:val="002F4FB9"/>
    <w:rsid w:val="002F6B26"/>
    <w:rsid w:val="0031627A"/>
    <w:rsid w:val="0032024F"/>
    <w:rsid w:val="0033147F"/>
    <w:rsid w:val="003315A5"/>
    <w:rsid w:val="003319E8"/>
    <w:rsid w:val="00334DC1"/>
    <w:rsid w:val="00336223"/>
    <w:rsid w:val="00336971"/>
    <w:rsid w:val="003457F8"/>
    <w:rsid w:val="00355094"/>
    <w:rsid w:val="0036075D"/>
    <w:rsid w:val="00363FC4"/>
    <w:rsid w:val="00364530"/>
    <w:rsid w:val="003647AD"/>
    <w:rsid w:val="00365B30"/>
    <w:rsid w:val="00367003"/>
    <w:rsid w:val="003671DF"/>
    <w:rsid w:val="0037098E"/>
    <w:rsid w:val="003935B0"/>
    <w:rsid w:val="003A58B4"/>
    <w:rsid w:val="003C0D1D"/>
    <w:rsid w:val="003C5EB0"/>
    <w:rsid w:val="003D5E27"/>
    <w:rsid w:val="003D6591"/>
    <w:rsid w:val="003E3630"/>
    <w:rsid w:val="00400B1F"/>
    <w:rsid w:val="0041035B"/>
    <w:rsid w:val="00415A12"/>
    <w:rsid w:val="00424DF4"/>
    <w:rsid w:val="00427278"/>
    <w:rsid w:val="00431798"/>
    <w:rsid w:val="004334DC"/>
    <w:rsid w:val="004339C4"/>
    <w:rsid w:val="00446BB1"/>
    <w:rsid w:val="00447947"/>
    <w:rsid w:val="00463B12"/>
    <w:rsid w:val="004670B8"/>
    <w:rsid w:val="00471712"/>
    <w:rsid w:val="004732E4"/>
    <w:rsid w:val="00473E8E"/>
    <w:rsid w:val="0049534A"/>
    <w:rsid w:val="004A08F6"/>
    <w:rsid w:val="004A4CEB"/>
    <w:rsid w:val="004A6763"/>
    <w:rsid w:val="004A7901"/>
    <w:rsid w:val="004B46F1"/>
    <w:rsid w:val="004B6BC5"/>
    <w:rsid w:val="004C365A"/>
    <w:rsid w:val="004D1AD9"/>
    <w:rsid w:val="004D4002"/>
    <w:rsid w:val="004D420F"/>
    <w:rsid w:val="004D4E35"/>
    <w:rsid w:val="004E692E"/>
    <w:rsid w:val="004E742D"/>
    <w:rsid w:val="004F4096"/>
    <w:rsid w:val="004F74A2"/>
    <w:rsid w:val="00530FFF"/>
    <w:rsid w:val="0053433D"/>
    <w:rsid w:val="00535768"/>
    <w:rsid w:val="00535846"/>
    <w:rsid w:val="0054253A"/>
    <w:rsid w:val="00542C1E"/>
    <w:rsid w:val="00561462"/>
    <w:rsid w:val="00565065"/>
    <w:rsid w:val="00574C5D"/>
    <w:rsid w:val="00582435"/>
    <w:rsid w:val="00584344"/>
    <w:rsid w:val="00587124"/>
    <w:rsid w:val="0059051A"/>
    <w:rsid w:val="00590DC4"/>
    <w:rsid w:val="00592D19"/>
    <w:rsid w:val="00593A0D"/>
    <w:rsid w:val="005A0181"/>
    <w:rsid w:val="005A050E"/>
    <w:rsid w:val="005A5E63"/>
    <w:rsid w:val="005C3C2E"/>
    <w:rsid w:val="005E222F"/>
    <w:rsid w:val="00603B22"/>
    <w:rsid w:val="00612561"/>
    <w:rsid w:val="00615C97"/>
    <w:rsid w:val="00625CF8"/>
    <w:rsid w:val="00630A18"/>
    <w:rsid w:val="00635652"/>
    <w:rsid w:val="00654E8A"/>
    <w:rsid w:val="00661506"/>
    <w:rsid w:val="006662D1"/>
    <w:rsid w:val="00673905"/>
    <w:rsid w:val="00676AFF"/>
    <w:rsid w:val="006864B5"/>
    <w:rsid w:val="00695874"/>
    <w:rsid w:val="00696854"/>
    <w:rsid w:val="006A3253"/>
    <w:rsid w:val="006A6FC7"/>
    <w:rsid w:val="006B5C43"/>
    <w:rsid w:val="006C256D"/>
    <w:rsid w:val="006C29A5"/>
    <w:rsid w:val="006C2FE2"/>
    <w:rsid w:val="006D028F"/>
    <w:rsid w:val="006D6F2F"/>
    <w:rsid w:val="006E054B"/>
    <w:rsid w:val="006E52BE"/>
    <w:rsid w:val="006E5586"/>
    <w:rsid w:val="006F1361"/>
    <w:rsid w:val="006F1636"/>
    <w:rsid w:val="006F1CB0"/>
    <w:rsid w:val="007127F7"/>
    <w:rsid w:val="0072618F"/>
    <w:rsid w:val="00743043"/>
    <w:rsid w:val="007504FF"/>
    <w:rsid w:val="00757749"/>
    <w:rsid w:val="00773D10"/>
    <w:rsid w:val="0077493C"/>
    <w:rsid w:val="00775207"/>
    <w:rsid w:val="00795248"/>
    <w:rsid w:val="00796B25"/>
    <w:rsid w:val="007A5ED1"/>
    <w:rsid w:val="007A7FD6"/>
    <w:rsid w:val="007B7B03"/>
    <w:rsid w:val="007C68C0"/>
    <w:rsid w:val="007D3322"/>
    <w:rsid w:val="007D4244"/>
    <w:rsid w:val="007E0E83"/>
    <w:rsid w:val="007E24DD"/>
    <w:rsid w:val="007E467E"/>
    <w:rsid w:val="007E6FA1"/>
    <w:rsid w:val="007F5098"/>
    <w:rsid w:val="007F6B19"/>
    <w:rsid w:val="00801FC0"/>
    <w:rsid w:val="00803E9C"/>
    <w:rsid w:val="008128F9"/>
    <w:rsid w:val="008136AA"/>
    <w:rsid w:val="00820E6F"/>
    <w:rsid w:val="00830206"/>
    <w:rsid w:val="00835BB7"/>
    <w:rsid w:val="00837D90"/>
    <w:rsid w:val="00840EF5"/>
    <w:rsid w:val="00852990"/>
    <w:rsid w:val="00861B31"/>
    <w:rsid w:val="00862511"/>
    <w:rsid w:val="00862DB0"/>
    <w:rsid w:val="008650F0"/>
    <w:rsid w:val="00866D9F"/>
    <w:rsid w:val="00870E04"/>
    <w:rsid w:val="008732F0"/>
    <w:rsid w:val="008739AA"/>
    <w:rsid w:val="0087625E"/>
    <w:rsid w:val="00884F62"/>
    <w:rsid w:val="00891832"/>
    <w:rsid w:val="008977EE"/>
    <w:rsid w:val="008A1171"/>
    <w:rsid w:val="008A33A8"/>
    <w:rsid w:val="008A5EA8"/>
    <w:rsid w:val="008B0B0F"/>
    <w:rsid w:val="008C65EB"/>
    <w:rsid w:val="008D1003"/>
    <w:rsid w:val="00902BB4"/>
    <w:rsid w:val="009156FC"/>
    <w:rsid w:val="00925425"/>
    <w:rsid w:val="00942F10"/>
    <w:rsid w:val="009601AA"/>
    <w:rsid w:val="009630FB"/>
    <w:rsid w:val="00972356"/>
    <w:rsid w:val="00972439"/>
    <w:rsid w:val="00977F97"/>
    <w:rsid w:val="009A2FE4"/>
    <w:rsid w:val="009B042C"/>
    <w:rsid w:val="009C4C74"/>
    <w:rsid w:val="009D081D"/>
    <w:rsid w:val="009D36A0"/>
    <w:rsid w:val="009D7ADC"/>
    <w:rsid w:val="009E4CD1"/>
    <w:rsid w:val="009E77A1"/>
    <w:rsid w:val="009F26D0"/>
    <w:rsid w:val="009F6A98"/>
    <w:rsid w:val="00A06D9F"/>
    <w:rsid w:val="00A109C7"/>
    <w:rsid w:val="00A1133A"/>
    <w:rsid w:val="00A12987"/>
    <w:rsid w:val="00A15F72"/>
    <w:rsid w:val="00A166E4"/>
    <w:rsid w:val="00A17AB1"/>
    <w:rsid w:val="00A40A94"/>
    <w:rsid w:val="00A42867"/>
    <w:rsid w:val="00A429F0"/>
    <w:rsid w:val="00A43BCA"/>
    <w:rsid w:val="00A4486E"/>
    <w:rsid w:val="00A55A28"/>
    <w:rsid w:val="00A63ACA"/>
    <w:rsid w:val="00A66AD6"/>
    <w:rsid w:val="00A747FE"/>
    <w:rsid w:val="00A77574"/>
    <w:rsid w:val="00A92925"/>
    <w:rsid w:val="00A96C8C"/>
    <w:rsid w:val="00AA007B"/>
    <w:rsid w:val="00AB5101"/>
    <w:rsid w:val="00AD1E15"/>
    <w:rsid w:val="00AF6122"/>
    <w:rsid w:val="00B151D6"/>
    <w:rsid w:val="00B24384"/>
    <w:rsid w:val="00B24636"/>
    <w:rsid w:val="00B2570A"/>
    <w:rsid w:val="00B30D22"/>
    <w:rsid w:val="00B36C78"/>
    <w:rsid w:val="00B37305"/>
    <w:rsid w:val="00B52185"/>
    <w:rsid w:val="00B609B3"/>
    <w:rsid w:val="00B61A7B"/>
    <w:rsid w:val="00B645CA"/>
    <w:rsid w:val="00B73DDC"/>
    <w:rsid w:val="00B853C4"/>
    <w:rsid w:val="00B928A3"/>
    <w:rsid w:val="00B9445C"/>
    <w:rsid w:val="00B95925"/>
    <w:rsid w:val="00BA09B6"/>
    <w:rsid w:val="00BA302D"/>
    <w:rsid w:val="00BB5593"/>
    <w:rsid w:val="00BB5EF3"/>
    <w:rsid w:val="00BC4E92"/>
    <w:rsid w:val="00BC7147"/>
    <w:rsid w:val="00BD275F"/>
    <w:rsid w:val="00BD68D8"/>
    <w:rsid w:val="00BD74B7"/>
    <w:rsid w:val="00BE1733"/>
    <w:rsid w:val="00BF0C58"/>
    <w:rsid w:val="00BF12DA"/>
    <w:rsid w:val="00C03ACA"/>
    <w:rsid w:val="00C17C57"/>
    <w:rsid w:val="00C325FE"/>
    <w:rsid w:val="00C347DF"/>
    <w:rsid w:val="00C37EFA"/>
    <w:rsid w:val="00C43985"/>
    <w:rsid w:val="00C47310"/>
    <w:rsid w:val="00C55C4E"/>
    <w:rsid w:val="00C65801"/>
    <w:rsid w:val="00C66B7A"/>
    <w:rsid w:val="00C709AA"/>
    <w:rsid w:val="00C73107"/>
    <w:rsid w:val="00C75AB9"/>
    <w:rsid w:val="00C77194"/>
    <w:rsid w:val="00C90470"/>
    <w:rsid w:val="00C917F5"/>
    <w:rsid w:val="00CB11D4"/>
    <w:rsid w:val="00CD4D1B"/>
    <w:rsid w:val="00CD6A0C"/>
    <w:rsid w:val="00CE65B5"/>
    <w:rsid w:val="00CF1591"/>
    <w:rsid w:val="00CF4675"/>
    <w:rsid w:val="00CF4AD6"/>
    <w:rsid w:val="00D012EB"/>
    <w:rsid w:val="00D06D44"/>
    <w:rsid w:val="00D108A3"/>
    <w:rsid w:val="00D11396"/>
    <w:rsid w:val="00D13AEB"/>
    <w:rsid w:val="00D15FBC"/>
    <w:rsid w:val="00D238C8"/>
    <w:rsid w:val="00D33DFD"/>
    <w:rsid w:val="00D33E8E"/>
    <w:rsid w:val="00D45C59"/>
    <w:rsid w:val="00D5053A"/>
    <w:rsid w:val="00D608C6"/>
    <w:rsid w:val="00D65CD7"/>
    <w:rsid w:val="00D76178"/>
    <w:rsid w:val="00D8056B"/>
    <w:rsid w:val="00D84939"/>
    <w:rsid w:val="00D96AC7"/>
    <w:rsid w:val="00DA4488"/>
    <w:rsid w:val="00DA4810"/>
    <w:rsid w:val="00DB3F8E"/>
    <w:rsid w:val="00DB64EB"/>
    <w:rsid w:val="00DB7D97"/>
    <w:rsid w:val="00DC6982"/>
    <w:rsid w:val="00DE27E9"/>
    <w:rsid w:val="00DE41B1"/>
    <w:rsid w:val="00DE4BD7"/>
    <w:rsid w:val="00DE534F"/>
    <w:rsid w:val="00DF4F58"/>
    <w:rsid w:val="00E050DA"/>
    <w:rsid w:val="00E17618"/>
    <w:rsid w:val="00E214E5"/>
    <w:rsid w:val="00E228C7"/>
    <w:rsid w:val="00E26D47"/>
    <w:rsid w:val="00E27CA9"/>
    <w:rsid w:val="00E30B0F"/>
    <w:rsid w:val="00E35C46"/>
    <w:rsid w:val="00E37E6A"/>
    <w:rsid w:val="00E434C2"/>
    <w:rsid w:val="00E4698D"/>
    <w:rsid w:val="00E47D1E"/>
    <w:rsid w:val="00E5060D"/>
    <w:rsid w:val="00E5145A"/>
    <w:rsid w:val="00E52407"/>
    <w:rsid w:val="00E545FD"/>
    <w:rsid w:val="00E558ED"/>
    <w:rsid w:val="00E55CCB"/>
    <w:rsid w:val="00E67E88"/>
    <w:rsid w:val="00E822C2"/>
    <w:rsid w:val="00E853D5"/>
    <w:rsid w:val="00E901D7"/>
    <w:rsid w:val="00EA7443"/>
    <w:rsid w:val="00ED0511"/>
    <w:rsid w:val="00ED1A6F"/>
    <w:rsid w:val="00ED6AB1"/>
    <w:rsid w:val="00EE57C9"/>
    <w:rsid w:val="00EE672D"/>
    <w:rsid w:val="00EE7991"/>
    <w:rsid w:val="00EF1EFC"/>
    <w:rsid w:val="00EF5109"/>
    <w:rsid w:val="00F07B39"/>
    <w:rsid w:val="00F14830"/>
    <w:rsid w:val="00F161FA"/>
    <w:rsid w:val="00F209BD"/>
    <w:rsid w:val="00F21D93"/>
    <w:rsid w:val="00F42729"/>
    <w:rsid w:val="00F4327F"/>
    <w:rsid w:val="00F61963"/>
    <w:rsid w:val="00F63676"/>
    <w:rsid w:val="00F66FAC"/>
    <w:rsid w:val="00F67F88"/>
    <w:rsid w:val="00F95283"/>
    <w:rsid w:val="00FA42D6"/>
    <w:rsid w:val="00FA5EC6"/>
    <w:rsid w:val="00FA7F4C"/>
    <w:rsid w:val="00FC3043"/>
    <w:rsid w:val="00FC4070"/>
    <w:rsid w:val="00FD12A4"/>
    <w:rsid w:val="00FE0779"/>
    <w:rsid w:val="00FE2008"/>
    <w:rsid w:val="00FE4399"/>
    <w:rsid w:val="00FE4821"/>
    <w:rsid w:val="00FF6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733AD"/>
  <w14:defaultImageDpi w14:val="300"/>
  <w15:docId w15:val="{C08FB3FE-9314-504C-9AD4-5E73F8D9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FFF"/>
    <w:rPr>
      <w:sz w:val="24"/>
    </w:rPr>
  </w:style>
  <w:style w:type="paragraph" w:styleId="Heading1">
    <w:name w:val="heading 1"/>
    <w:basedOn w:val="Normal"/>
    <w:next w:val="Normal"/>
    <w:qFormat/>
    <w:rsid w:val="00DB7D97"/>
    <w:pPr>
      <w:keepNext/>
      <w:pageBreakBefore/>
      <w:spacing w:before="240" w:after="360"/>
      <w:jc w:val="center"/>
      <w:outlineLvl w:val="0"/>
    </w:pPr>
    <w:rPr>
      <w:rFonts w:ascii="Arial" w:hAnsi="Arial" w:cs="Arial"/>
      <w:b/>
      <w:bCs/>
      <w:kern w:val="32"/>
      <w:sz w:val="28"/>
      <w:szCs w:val="32"/>
    </w:rPr>
  </w:style>
  <w:style w:type="paragraph" w:styleId="Heading2">
    <w:name w:val="heading 2"/>
    <w:basedOn w:val="Normal"/>
    <w:next w:val="Normal"/>
    <w:qFormat/>
    <w:rsid w:val="00DB7D97"/>
    <w:pPr>
      <w:keepNext/>
      <w:spacing w:before="240" w:after="120"/>
      <w:outlineLvl w:val="1"/>
    </w:pPr>
    <w:rPr>
      <w:rFonts w:ascii="Arial" w:hAnsi="Arial" w:cs="Arial"/>
      <w:b/>
      <w:bCs/>
      <w:i/>
      <w:iCs/>
      <w:sz w:val="28"/>
      <w:szCs w:val="28"/>
    </w:rPr>
  </w:style>
  <w:style w:type="paragraph" w:styleId="Heading3">
    <w:name w:val="heading 3"/>
    <w:basedOn w:val="Normal"/>
    <w:next w:val="Normal"/>
    <w:qFormat/>
    <w:rsid w:val="00DB7D97"/>
    <w:pPr>
      <w:keepNext/>
      <w:spacing w:before="240" w:after="12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Normal"/>
    <w:link w:val="TitleChar"/>
    <w:qFormat/>
    <w:rsid w:val="00023EA8"/>
    <w:pPr>
      <w:widowControl w:val="0"/>
      <w:overflowPunct w:val="0"/>
      <w:autoSpaceDE w:val="0"/>
      <w:autoSpaceDN w:val="0"/>
      <w:adjustRightInd w:val="0"/>
      <w:jc w:val="center"/>
    </w:pPr>
    <w:rPr>
      <w:kern w:val="28"/>
      <w:szCs w:val="24"/>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basedOn w:val="DefaultParagraphFont"/>
    <w:link w:val="Title"/>
    <w:rsid w:val="00431798"/>
    <w:rPr>
      <w:kern w:val="28"/>
      <w:sz w:val="24"/>
      <w:szCs w:val="24"/>
    </w:rPr>
  </w:style>
  <w:style w:type="paragraph" w:styleId="FootnoteText">
    <w:name w:val="footnote text"/>
    <w:basedOn w:val="Normal"/>
    <w:semiHidden/>
    <w:rsid w:val="00612561"/>
    <w:rPr>
      <w:sz w:val="20"/>
    </w:rPr>
  </w:style>
  <w:style w:type="character" w:styleId="FootnoteReference">
    <w:name w:val="footnote reference"/>
    <w:basedOn w:val="DefaultParagraphFont"/>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127365"/>
    <w:pPr>
      <w:spacing w:before="240" w:line="48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semiHidden/>
    <w:rsid w:val="003319E8"/>
  </w:style>
  <w:style w:type="character" w:styleId="Hyperlink">
    <w:name w:val="Hyperlink"/>
    <w:basedOn w:val="DefaultParagraphFont"/>
    <w:rsid w:val="003319E8"/>
    <w:rPr>
      <w:color w:val="0000FF"/>
      <w:u w:val="single"/>
    </w:rPr>
  </w:style>
  <w:style w:type="paragraph" w:customStyle="1" w:styleId="thesis-body-centered">
    <w:name w:val="thesis-body-centered"/>
    <w:basedOn w:val="Title"/>
    <w:rsid w:val="001E34AC"/>
    <w:pPr>
      <w:tabs>
        <w:tab w:val="left" w:pos="360"/>
        <w:tab w:val="right" w:leader="dot" w:pos="8280"/>
      </w:tabs>
      <w:spacing w:line="480" w:lineRule="auto"/>
      <w:ind w:left="360" w:hanging="360"/>
      <w:outlineLvl w:val="0"/>
    </w:pPr>
  </w:style>
  <w:style w:type="paragraph" w:customStyle="1" w:styleId="thesis-reference">
    <w:name w:val="thesis-reference"/>
    <w:basedOn w:val="Normal"/>
    <w:rsid w:val="000421CF"/>
    <w:pPr>
      <w:spacing w:before="120"/>
      <w:ind w:left="720" w:hanging="720"/>
    </w:pPr>
  </w:style>
  <w:style w:type="paragraph" w:customStyle="1" w:styleId="thesis-bullets">
    <w:name w:val="thesis-bullets"/>
    <w:basedOn w:val="thesis-bodytext"/>
    <w:rsid w:val="00D11396"/>
    <w:pPr>
      <w:numPr>
        <w:numId w:val="5"/>
      </w:numPr>
      <w:spacing w:line="240" w:lineRule="auto"/>
    </w:pPr>
  </w:style>
  <w:style w:type="paragraph" w:customStyle="1" w:styleId="Heading41">
    <w:name w:val="Heading 41"/>
    <w:basedOn w:val="Heading3"/>
    <w:rsid w:val="00DB7D97"/>
    <w:rPr>
      <w:b w:val="0"/>
      <w:i/>
      <w:sz w:val="24"/>
      <w:u w:val="single"/>
    </w:rPr>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qFormat/>
    <w:rsid w:val="00775207"/>
    <w:rPr>
      <w:b/>
      <w:bCs/>
      <w:sz w:val="20"/>
    </w:rPr>
  </w:style>
  <w:style w:type="table" w:styleId="TableGrid">
    <w:name w:val="Table Grid"/>
    <w:basedOn w:val="TableNormal"/>
    <w:rsid w:val="00775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tablecaption">
    <w:name w:val="thesis-table caption"/>
    <w:basedOn w:val="Caption"/>
    <w:rsid w:val="00A166E4"/>
    <w:pPr>
      <w:keepNext/>
      <w:ind w:left="1440" w:hanging="1440"/>
    </w:pPr>
    <w:rPr>
      <w:b w:val="0"/>
      <w:sz w:val="24"/>
      <w:szCs w:val="22"/>
    </w:rPr>
  </w:style>
  <w:style w:type="paragraph" w:customStyle="1" w:styleId="thesis-figurecaption">
    <w:name w:val="thesis-figure caption"/>
    <w:basedOn w:val="Caption"/>
    <w:rsid w:val="003647AD"/>
    <w:pPr>
      <w:ind w:left="990" w:hanging="990"/>
    </w:pPr>
    <w:rPr>
      <w:b w:val="0"/>
      <w:sz w:val="24"/>
      <w:szCs w:val="24"/>
    </w:rPr>
  </w:style>
  <w:style w:type="paragraph" w:styleId="TOC2">
    <w:name w:val="toc 2"/>
    <w:basedOn w:val="Normal"/>
    <w:next w:val="Normal"/>
    <w:autoRedefine/>
    <w:semiHidden/>
    <w:rsid w:val="009A2FE4"/>
    <w:pPr>
      <w:ind w:left="240"/>
    </w:pPr>
  </w:style>
  <w:style w:type="paragraph" w:styleId="TOC3">
    <w:name w:val="toc 3"/>
    <w:basedOn w:val="Normal"/>
    <w:next w:val="Normal"/>
    <w:autoRedefine/>
    <w:semiHidden/>
    <w:rsid w:val="009A2FE4"/>
    <w:pPr>
      <w:ind w:left="480"/>
    </w:pPr>
  </w:style>
  <w:style w:type="paragraph" w:styleId="TableofFigures">
    <w:name w:val="table of figures"/>
    <w:basedOn w:val="Normal"/>
    <w:next w:val="Normal"/>
    <w:semiHidden/>
    <w:rsid w:val="007D3322"/>
  </w:style>
  <w:style w:type="table" w:styleId="TableSimple1">
    <w:name w:val="Table Simple 1"/>
    <w:basedOn w:val="TableNormal"/>
    <w:rsid w:val="003709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link w:val="BalloonTextChar"/>
    <w:semiHidden/>
    <w:unhideWhenUsed/>
    <w:rsid w:val="00060EFC"/>
    <w:rPr>
      <w:rFonts w:ascii="Lucida Grande" w:hAnsi="Lucida Grande" w:cs="Lucida Grande"/>
      <w:sz w:val="18"/>
      <w:szCs w:val="18"/>
    </w:rPr>
  </w:style>
  <w:style w:type="character" w:customStyle="1" w:styleId="BalloonTextChar">
    <w:name w:val="Balloon Text Char"/>
    <w:basedOn w:val="DefaultParagraphFont"/>
    <w:link w:val="BalloonText"/>
    <w:semiHidden/>
    <w:rsid w:val="00060EFC"/>
    <w:rPr>
      <w:rFonts w:ascii="Lucida Grande" w:hAnsi="Lucida Grande" w:cs="Lucida Grande"/>
      <w:sz w:val="18"/>
      <w:szCs w:val="18"/>
    </w:rPr>
  </w:style>
  <w:style w:type="character" w:customStyle="1" w:styleId="mceitemhiddenspellword">
    <w:name w:val="mceitemhiddenspellword"/>
    <w:basedOn w:val="DefaultParagraphFont"/>
    <w:rsid w:val="00DB6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19732">
      <w:bodyDiv w:val="1"/>
      <w:marLeft w:val="0"/>
      <w:marRight w:val="0"/>
      <w:marTop w:val="0"/>
      <w:marBottom w:val="0"/>
      <w:divBdr>
        <w:top w:val="none" w:sz="0" w:space="0" w:color="auto"/>
        <w:left w:val="none" w:sz="0" w:space="0" w:color="auto"/>
        <w:bottom w:val="none" w:sz="0" w:space="0" w:color="auto"/>
        <w:right w:val="none" w:sz="0" w:space="0" w:color="auto"/>
      </w:divBdr>
    </w:div>
    <w:div w:id="1439761499">
      <w:bodyDiv w:val="1"/>
      <w:marLeft w:val="0"/>
      <w:marRight w:val="0"/>
      <w:marTop w:val="0"/>
      <w:marBottom w:val="0"/>
      <w:divBdr>
        <w:top w:val="none" w:sz="0" w:space="0" w:color="auto"/>
        <w:left w:val="none" w:sz="0" w:space="0" w:color="auto"/>
        <w:bottom w:val="none" w:sz="0" w:space="0" w:color="auto"/>
        <w:right w:val="none" w:sz="0" w:space="0" w:color="auto"/>
      </w:divBdr>
      <w:divsChild>
        <w:div w:id="32271412">
          <w:marLeft w:val="0"/>
          <w:marRight w:val="0"/>
          <w:marTop w:val="0"/>
          <w:marBottom w:val="0"/>
          <w:divBdr>
            <w:top w:val="none" w:sz="0" w:space="0" w:color="auto"/>
            <w:left w:val="none" w:sz="0" w:space="0" w:color="auto"/>
            <w:bottom w:val="none" w:sz="0" w:space="0" w:color="auto"/>
            <w:right w:val="none" w:sz="0" w:space="0" w:color="auto"/>
          </w:divBdr>
        </w:div>
        <w:div w:id="849150171">
          <w:marLeft w:val="0"/>
          <w:marRight w:val="0"/>
          <w:marTop w:val="0"/>
          <w:marBottom w:val="0"/>
          <w:divBdr>
            <w:top w:val="none" w:sz="0" w:space="0" w:color="auto"/>
            <w:left w:val="none" w:sz="0" w:space="0" w:color="auto"/>
            <w:bottom w:val="none" w:sz="0" w:space="0" w:color="auto"/>
            <w:right w:val="none" w:sz="0" w:space="0" w:color="auto"/>
          </w:divBdr>
        </w:div>
      </w:divsChild>
    </w:div>
    <w:div w:id="1456369714">
      <w:bodyDiv w:val="1"/>
      <w:marLeft w:val="0"/>
      <w:marRight w:val="0"/>
      <w:marTop w:val="0"/>
      <w:marBottom w:val="0"/>
      <w:divBdr>
        <w:top w:val="none" w:sz="0" w:space="0" w:color="auto"/>
        <w:left w:val="none" w:sz="0" w:space="0" w:color="auto"/>
        <w:bottom w:val="none" w:sz="0" w:space="0" w:color="auto"/>
        <w:right w:val="none" w:sz="0" w:space="0" w:color="auto"/>
      </w:divBdr>
    </w:div>
    <w:div w:id="183186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ijssst.info/info/IEEE-Citation-StyleGuid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MS thesis template</Template>
  <TotalTime>1</TotalTime>
  <Pages>20</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FULL TITLE HERE IN ALL CAPS IN A FORMAT</vt:lpstr>
    </vt:vector>
  </TitlesOfParts>
  <Company>Oklahoma State University</Company>
  <LinksUpToDate>false</LinksUpToDate>
  <CharactersWithSpaces>20818</CharactersWithSpaces>
  <SharedDoc>false</SharedDoc>
  <HLinks>
    <vt:vector size="162" baseType="variant">
      <vt:variant>
        <vt:i4>3473520</vt:i4>
      </vt:variant>
      <vt:variant>
        <vt:i4>192</vt:i4>
      </vt:variant>
      <vt:variant>
        <vt:i4>0</vt:i4>
      </vt:variant>
      <vt:variant>
        <vt:i4>5</vt:i4>
      </vt:variant>
      <vt:variant>
        <vt:lpwstr>http://www.clarkson.edu/library/research/cite.html</vt:lpwstr>
      </vt:variant>
      <vt:variant>
        <vt:lpwstr/>
      </vt:variant>
      <vt:variant>
        <vt:i4>1048636</vt:i4>
      </vt:variant>
      <vt:variant>
        <vt:i4>158</vt:i4>
      </vt:variant>
      <vt:variant>
        <vt:i4>0</vt:i4>
      </vt:variant>
      <vt:variant>
        <vt:i4>5</vt:i4>
      </vt:variant>
      <vt:variant>
        <vt:lpwstr/>
      </vt:variant>
      <vt:variant>
        <vt:lpwstr>_Toc208807680</vt:lpwstr>
      </vt:variant>
      <vt:variant>
        <vt:i4>2031676</vt:i4>
      </vt:variant>
      <vt:variant>
        <vt:i4>152</vt:i4>
      </vt:variant>
      <vt:variant>
        <vt:i4>0</vt:i4>
      </vt:variant>
      <vt:variant>
        <vt:i4>5</vt:i4>
      </vt:variant>
      <vt:variant>
        <vt:lpwstr/>
      </vt:variant>
      <vt:variant>
        <vt:lpwstr>_Toc208807679</vt:lpwstr>
      </vt:variant>
      <vt:variant>
        <vt:i4>1572927</vt:i4>
      </vt:variant>
      <vt:variant>
        <vt:i4>143</vt:i4>
      </vt:variant>
      <vt:variant>
        <vt:i4>0</vt:i4>
      </vt:variant>
      <vt:variant>
        <vt:i4>5</vt:i4>
      </vt:variant>
      <vt:variant>
        <vt:lpwstr/>
      </vt:variant>
      <vt:variant>
        <vt:lpwstr>_Toc208807508</vt:lpwstr>
      </vt:variant>
      <vt:variant>
        <vt:i4>1572927</vt:i4>
      </vt:variant>
      <vt:variant>
        <vt:i4>137</vt:i4>
      </vt:variant>
      <vt:variant>
        <vt:i4>0</vt:i4>
      </vt:variant>
      <vt:variant>
        <vt:i4>5</vt:i4>
      </vt:variant>
      <vt:variant>
        <vt:lpwstr/>
      </vt:variant>
      <vt:variant>
        <vt:lpwstr>_Toc208807507</vt:lpwstr>
      </vt:variant>
      <vt:variant>
        <vt:i4>1638450</vt:i4>
      </vt:variant>
      <vt:variant>
        <vt:i4>128</vt:i4>
      </vt:variant>
      <vt:variant>
        <vt:i4>0</vt:i4>
      </vt:variant>
      <vt:variant>
        <vt:i4>5</vt:i4>
      </vt:variant>
      <vt:variant>
        <vt:lpwstr/>
      </vt:variant>
      <vt:variant>
        <vt:lpwstr>_Toc208803857</vt:lpwstr>
      </vt:variant>
      <vt:variant>
        <vt:i4>1638450</vt:i4>
      </vt:variant>
      <vt:variant>
        <vt:i4>122</vt:i4>
      </vt:variant>
      <vt:variant>
        <vt:i4>0</vt:i4>
      </vt:variant>
      <vt:variant>
        <vt:i4>5</vt:i4>
      </vt:variant>
      <vt:variant>
        <vt:lpwstr/>
      </vt:variant>
      <vt:variant>
        <vt:lpwstr>_Toc208803856</vt:lpwstr>
      </vt:variant>
      <vt:variant>
        <vt:i4>1638450</vt:i4>
      </vt:variant>
      <vt:variant>
        <vt:i4>116</vt:i4>
      </vt:variant>
      <vt:variant>
        <vt:i4>0</vt:i4>
      </vt:variant>
      <vt:variant>
        <vt:i4>5</vt:i4>
      </vt:variant>
      <vt:variant>
        <vt:lpwstr/>
      </vt:variant>
      <vt:variant>
        <vt:lpwstr>_Toc208803855</vt:lpwstr>
      </vt:variant>
      <vt:variant>
        <vt:i4>1638450</vt:i4>
      </vt:variant>
      <vt:variant>
        <vt:i4>110</vt:i4>
      </vt:variant>
      <vt:variant>
        <vt:i4>0</vt:i4>
      </vt:variant>
      <vt:variant>
        <vt:i4>5</vt:i4>
      </vt:variant>
      <vt:variant>
        <vt:lpwstr/>
      </vt:variant>
      <vt:variant>
        <vt:lpwstr>_Toc208803854</vt:lpwstr>
      </vt:variant>
      <vt:variant>
        <vt:i4>1638450</vt:i4>
      </vt:variant>
      <vt:variant>
        <vt:i4>104</vt:i4>
      </vt:variant>
      <vt:variant>
        <vt:i4>0</vt:i4>
      </vt:variant>
      <vt:variant>
        <vt:i4>5</vt:i4>
      </vt:variant>
      <vt:variant>
        <vt:lpwstr/>
      </vt:variant>
      <vt:variant>
        <vt:lpwstr>_Toc208803853</vt:lpwstr>
      </vt:variant>
      <vt:variant>
        <vt:i4>1638450</vt:i4>
      </vt:variant>
      <vt:variant>
        <vt:i4>98</vt:i4>
      </vt:variant>
      <vt:variant>
        <vt:i4>0</vt:i4>
      </vt:variant>
      <vt:variant>
        <vt:i4>5</vt:i4>
      </vt:variant>
      <vt:variant>
        <vt:lpwstr/>
      </vt:variant>
      <vt:variant>
        <vt:lpwstr>_Toc208803852</vt:lpwstr>
      </vt:variant>
      <vt:variant>
        <vt:i4>1638450</vt:i4>
      </vt:variant>
      <vt:variant>
        <vt:i4>92</vt:i4>
      </vt:variant>
      <vt:variant>
        <vt:i4>0</vt:i4>
      </vt:variant>
      <vt:variant>
        <vt:i4>5</vt:i4>
      </vt:variant>
      <vt:variant>
        <vt:lpwstr/>
      </vt:variant>
      <vt:variant>
        <vt:lpwstr>_Toc208803851</vt:lpwstr>
      </vt:variant>
      <vt:variant>
        <vt:i4>1638450</vt:i4>
      </vt:variant>
      <vt:variant>
        <vt:i4>86</vt:i4>
      </vt:variant>
      <vt:variant>
        <vt:i4>0</vt:i4>
      </vt:variant>
      <vt:variant>
        <vt:i4>5</vt:i4>
      </vt:variant>
      <vt:variant>
        <vt:lpwstr/>
      </vt:variant>
      <vt:variant>
        <vt:lpwstr>_Toc208803850</vt:lpwstr>
      </vt:variant>
      <vt:variant>
        <vt:i4>1572914</vt:i4>
      </vt:variant>
      <vt:variant>
        <vt:i4>80</vt:i4>
      </vt:variant>
      <vt:variant>
        <vt:i4>0</vt:i4>
      </vt:variant>
      <vt:variant>
        <vt:i4>5</vt:i4>
      </vt:variant>
      <vt:variant>
        <vt:lpwstr/>
      </vt:variant>
      <vt:variant>
        <vt:lpwstr>_Toc208803849</vt:lpwstr>
      </vt:variant>
      <vt:variant>
        <vt:i4>1572914</vt:i4>
      </vt:variant>
      <vt:variant>
        <vt:i4>74</vt:i4>
      </vt:variant>
      <vt:variant>
        <vt:i4>0</vt:i4>
      </vt:variant>
      <vt:variant>
        <vt:i4>5</vt:i4>
      </vt:variant>
      <vt:variant>
        <vt:lpwstr/>
      </vt:variant>
      <vt:variant>
        <vt:lpwstr>_Toc208803848</vt:lpwstr>
      </vt:variant>
      <vt:variant>
        <vt:i4>1572914</vt:i4>
      </vt:variant>
      <vt:variant>
        <vt:i4>68</vt:i4>
      </vt:variant>
      <vt:variant>
        <vt:i4>0</vt:i4>
      </vt:variant>
      <vt:variant>
        <vt:i4>5</vt:i4>
      </vt:variant>
      <vt:variant>
        <vt:lpwstr/>
      </vt:variant>
      <vt:variant>
        <vt:lpwstr>_Toc208803847</vt:lpwstr>
      </vt:variant>
      <vt:variant>
        <vt:i4>1572914</vt:i4>
      </vt:variant>
      <vt:variant>
        <vt:i4>62</vt:i4>
      </vt:variant>
      <vt:variant>
        <vt:i4>0</vt:i4>
      </vt:variant>
      <vt:variant>
        <vt:i4>5</vt:i4>
      </vt:variant>
      <vt:variant>
        <vt:lpwstr/>
      </vt:variant>
      <vt:variant>
        <vt:lpwstr>_Toc208803846</vt:lpwstr>
      </vt:variant>
      <vt:variant>
        <vt:i4>1572914</vt:i4>
      </vt:variant>
      <vt:variant>
        <vt:i4>56</vt:i4>
      </vt:variant>
      <vt:variant>
        <vt:i4>0</vt:i4>
      </vt:variant>
      <vt:variant>
        <vt:i4>5</vt:i4>
      </vt:variant>
      <vt:variant>
        <vt:lpwstr/>
      </vt:variant>
      <vt:variant>
        <vt:lpwstr>_Toc208803845</vt:lpwstr>
      </vt:variant>
      <vt:variant>
        <vt:i4>1572914</vt:i4>
      </vt:variant>
      <vt:variant>
        <vt:i4>50</vt:i4>
      </vt:variant>
      <vt:variant>
        <vt:i4>0</vt:i4>
      </vt:variant>
      <vt:variant>
        <vt:i4>5</vt:i4>
      </vt:variant>
      <vt:variant>
        <vt:lpwstr/>
      </vt:variant>
      <vt:variant>
        <vt:lpwstr>_Toc208803844</vt:lpwstr>
      </vt:variant>
      <vt:variant>
        <vt:i4>1572914</vt:i4>
      </vt:variant>
      <vt:variant>
        <vt:i4>44</vt:i4>
      </vt:variant>
      <vt:variant>
        <vt:i4>0</vt:i4>
      </vt:variant>
      <vt:variant>
        <vt:i4>5</vt:i4>
      </vt:variant>
      <vt:variant>
        <vt:lpwstr/>
      </vt:variant>
      <vt:variant>
        <vt:lpwstr>_Toc208803843</vt:lpwstr>
      </vt:variant>
      <vt:variant>
        <vt:i4>1572914</vt:i4>
      </vt:variant>
      <vt:variant>
        <vt:i4>38</vt:i4>
      </vt:variant>
      <vt:variant>
        <vt:i4>0</vt:i4>
      </vt:variant>
      <vt:variant>
        <vt:i4>5</vt:i4>
      </vt:variant>
      <vt:variant>
        <vt:lpwstr/>
      </vt:variant>
      <vt:variant>
        <vt:lpwstr>_Toc208803842</vt:lpwstr>
      </vt:variant>
      <vt:variant>
        <vt:i4>1572914</vt:i4>
      </vt:variant>
      <vt:variant>
        <vt:i4>32</vt:i4>
      </vt:variant>
      <vt:variant>
        <vt:i4>0</vt:i4>
      </vt:variant>
      <vt:variant>
        <vt:i4>5</vt:i4>
      </vt:variant>
      <vt:variant>
        <vt:lpwstr/>
      </vt:variant>
      <vt:variant>
        <vt:lpwstr>_Toc208803841</vt:lpwstr>
      </vt:variant>
      <vt:variant>
        <vt:i4>1572914</vt:i4>
      </vt:variant>
      <vt:variant>
        <vt:i4>26</vt:i4>
      </vt:variant>
      <vt:variant>
        <vt:i4>0</vt:i4>
      </vt:variant>
      <vt:variant>
        <vt:i4>5</vt:i4>
      </vt:variant>
      <vt:variant>
        <vt:lpwstr/>
      </vt:variant>
      <vt:variant>
        <vt:lpwstr>_Toc208803840</vt:lpwstr>
      </vt:variant>
      <vt:variant>
        <vt:i4>2031666</vt:i4>
      </vt:variant>
      <vt:variant>
        <vt:i4>20</vt:i4>
      </vt:variant>
      <vt:variant>
        <vt:i4>0</vt:i4>
      </vt:variant>
      <vt:variant>
        <vt:i4>5</vt:i4>
      </vt:variant>
      <vt:variant>
        <vt:lpwstr/>
      </vt:variant>
      <vt:variant>
        <vt:lpwstr>_Toc208803839</vt:lpwstr>
      </vt:variant>
      <vt:variant>
        <vt:i4>2031666</vt:i4>
      </vt:variant>
      <vt:variant>
        <vt:i4>14</vt:i4>
      </vt:variant>
      <vt:variant>
        <vt:i4>0</vt:i4>
      </vt:variant>
      <vt:variant>
        <vt:i4>5</vt:i4>
      </vt:variant>
      <vt:variant>
        <vt:lpwstr/>
      </vt:variant>
      <vt:variant>
        <vt:lpwstr>_Toc208803838</vt:lpwstr>
      </vt:variant>
      <vt:variant>
        <vt:i4>2031666</vt:i4>
      </vt:variant>
      <vt:variant>
        <vt:i4>8</vt:i4>
      </vt:variant>
      <vt:variant>
        <vt:i4>0</vt:i4>
      </vt:variant>
      <vt:variant>
        <vt:i4>5</vt:i4>
      </vt:variant>
      <vt:variant>
        <vt:lpwstr/>
      </vt:variant>
      <vt:variant>
        <vt:lpwstr>_Toc208803837</vt:lpwstr>
      </vt:variant>
      <vt:variant>
        <vt:i4>2031666</vt:i4>
      </vt:variant>
      <vt:variant>
        <vt:i4>2</vt:i4>
      </vt:variant>
      <vt:variant>
        <vt:i4>0</vt:i4>
      </vt:variant>
      <vt:variant>
        <vt:i4>5</vt:i4>
      </vt:variant>
      <vt:variant>
        <vt:lpwstr/>
      </vt:variant>
      <vt:variant>
        <vt:lpwstr>_Toc208803836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HERE IN ALL CAPS IN A FORMAT</dc:title>
  <dc:subject/>
  <dc:creator>Sheila</dc:creator>
  <cp:keywords/>
  <dc:description/>
  <cp:lastModifiedBy>KAlzoubi</cp:lastModifiedBy>
  <cp:revision>2</cp:revision>
  <cp:lastPrinted>2015-09-13T20:27:00Z</cp:lastPrinted>
  <dcterms:created xsi:type="dcterms:W3CDTF">2020-01-07T01:25:00Z</dcterms:created>
  <dcterms:modified xsi:type="dcterms:W3CDTF">2020-01-07T01:25:00Z</dcterms:modified>
</cp:coreProperties>
</file>